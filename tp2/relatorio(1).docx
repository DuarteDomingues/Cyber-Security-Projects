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CCE3C3" w14:textId="7F20585D" w:rsidR="00203EC6" w:rsidRPr="00954704" w:rsidRDefault="000B443F" w:rsidP="00690D82">
      <w:pPr>
        <w:pStyle w:val="CP-CapaCabecalho"/>
        <w:rPr>
          <w:lang w:val="pt-PT"/>
        </w:rPr>
      </w:pPr>
      <w:r w:rsidRPr="00954704">
        <w:rPr>
          <w:noProof/>
          <w:lang w:val="pt-PT" w:eastAsia="pt-PT"/>
        </w:rPr>
        <w:drawing>
          <wp:inline distT="0" distB="0" distL="0" distR="0" wp14:anchorId="16406D4F" wp14:editId="057B810E">
            <wp:extent cx="3152775" cy="1552575"/>
            <wp:effectExtent l="0" t="0" r="0" b="0"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B43E" w14:textId="77777777" w:rsidR="006241FE" w:rsidRPr="00954704" w:rsidRDefault="006241FE" w:rsidP="006241FE">
      <w:pPr>
        <w:pStyle w:val="TE-Normal"/>
        <w:ind w:firstLine="0"/>
      </w:pPr>
    </w:p>
    <w:p w14:paraId="26F16081" w14:textId="77777777" w:rsidR="008B7474" w:rsidRPr="00954704" w:rsidRDefault="008B7474" w:rsidP="00DB1AB6">
      <w:pPr>
        <w:pStyle w:val="TE-Normal"/>
        <w:ind w:firstLine="0"/>
        <w:jc w:val="center"/>
        <w:rPr>
          <w:sz w:val="30"/>
          <w:szCs w:val="30"/>
        </w:rPr>
      </w:pPr>
      <w:r w:rsidRPr="00954704">
        <w:rPr>
          <w:sz w:val="30"/>
          <w:szCs w:val="30"/>
        </w:rPr>
        <w:t>ADDETC</w:t>
      </w:r>
      <w:r w:rsidR="00DB1AB6" w:rsidRPr="00954704">
        <w:rPr>
          <w:sz w:val="30"/>
          <w:szCs w:val="30"/>
        </w:rPr>
        <w:t xml:space="preserve"> – Área Departamental de Engenharia Eletrónica e Telecomunicações e de Computadores</w:t>
      </w:r>
    </w:p>
    <w:p w14:paraId="332BBDA0" w14:textId="77777777" w:rsidR="00AF200C" w:rsidRPr="00954704" w:rsidRDefault="00AF200C" w:rsidP="00AF200C">
      <w:pPr>
        <w:pStyle w:val="TE-Normal"/>
        <w:ind w:firstLine="0"/>
        <w:rPr>
          <w:sz w:val="28"/>
          <w:szCs w:val="28"/>
        </w:rPr>
      </w:pPr>
    </w:p>
    <w:p w14:paraId="1F343910" w14:textId="3016697C" w:rsidR="008B7474" w:rsidRPr="00954704" w:rsidRDefault="00AF200C" w:rsidP="00AF200C">
      <w:pPr>
        <w:pStyle w:val="TE-Normal"/>
        <w:ind w:firstLine="0"/>
        <w:jc w:val="center"/>
        <w:rPr>
          <w:sz w:val="28"/>
          <w:szCs w:val="28"/>
        </w:rPr>
      </w:pPr>
      <w:r w:rsidRPr="00954704">
        <w:rPr>
          <w:sz w:val="28"/>
          <w:szCs w:val="28"/>
        </w:rPr>
        <w:t>MEET – Mestrado Engenharia Eletrónica e Telecomunicações</w:t>
      </w:r>
    </w:p>
    <w:p w14:paraId="317DE18C" w14:textId="3668FD01" w:rsidR="00DA3B15" w:rsidRPr="00954704" w:rsidRDefault="00AF200C" w:rsidP="00DB1AB6">
      <w:pPr>
        <w:pStyle w:val="TE-Normal"/>
        <w:ind w:firstLine="0"/>
        <w:jc w:val="center"/>
        <w:rPr>
          <w:sz w:val="28"/>
          <w:szCs w:val="28"/>
        </w:rPr>
      </w:pPr>
      <w:r w:rsidRPr="00954704">
        <w:rPr>
          <w:sz w:val="28"/>
          <w:szCs w:val="28"/>
        </w:rPr>
        <w:t>M</w:t>
      </w:r>
      <w:r w:rsidR="00DB1AB6" w:rsidRPr="00954704">
        <w:rPr>
          <w:sz w:val="28"/>
          <w:szCs w:val="28"/>
        </w:rPr>
        <w:t>EIM -</w:t>
      </w:r>
      <w:r w:rsidRPr="00954704">
        <w:rPr>
          <w:sz w:val="28"/>
          <w:szCs w:val="28"/>
        </w:rPr>
        <w:t xml:space="preserve"> Mestrado</w:t>
      </w:r>
      <w:r w:rsidR="000B443F" w:rsidRPr="00954704">
        <w:rPr>
          <w:sz w:val="28"/>
          <w:szCs w:val="28"/>
        </w:rPr>
        <w:t xml:space="preserve"> Engenharia informática e multimédia</w:t>
      </w:r>
    </w:p>
    <w:p w14:paraId="45427D51" w14:textId="7492F55D" w:rsidR="00CA4CB7" w:rsidRPr="00954704" w:rsidRDefault="00CA4CB7" w:rsidP="00AF200C">
      <w:pPr>
        <w:pStyle w:val="TE-Normal"/>
        <w:ind w:firstLine="0"/>
        <w:rPr>
          <w:sz w:val="28"/>
          <w:szCs w:val="28"/>
        </w:rPr>
      </w:pPr>
    </w:p>
    <w:p w14:paraId="2D6665EE" w14:textId="48E79567" w:rsidR="006F3784" w:rsidRPr="00954704" w:rsidRDefault="00D04489" w:rsidP="006F3784">
      <w:pPr>
        <w:pStyle w:val="TE-Normal"/>
        <w:ind w:firstLine="0"/>
        <w:jc w:val="center"/>
        <w:rPr>
          <w:b/>
          <w:color w:val="960000"/>
          <w:sz w:val="48"/>
          <w:szCs w:val="48"/>
        </w:rPr>
      </w:pPr>
      <w:r w:rsidRPr="00954704">
        <w:rPr>
          <w:b/>
          <w:color w:val="960000"/>
          <w:sz w:val="48"/>
          <w:szCs w:val="48"/>
        </w:rPr>
        <w:t>C</w:t>
      </w:r>
      <w:r w:rsidR="00AF200C" w:rsidRPr="00954704">
        <w:rPr>
          <w:b/>
          <w:color w:val="960000"/>
          <w:sz w:val="48"/>
          <w:szCs w:val="48"/>
        </w:rPr>
        <w:t>ibersegurança</w:t>
      </w:r>
    </w:p>
    <w:p w14:paraId="775B6934" w14:textId="77777777" w:rsidR="006F3784" w:rsidRPr="00954704" w:rsidRDefault="006F3784" w:rsidP="006F3784">
      <w:pPr>
        <w:pStyle w:val="TE-Normal"/>
        <w:ind w:firstLine="0"/>
        <w:jc w:val="center"/>
        <w:rPr>
          <w:b/>
          <w:color w:val="960000"/>
          <w:sz w:val="48"/>
          <w:szCs w:val="48"/>
        </w:rPr>
      </w:pPr>
    </w:p>
    <w:p w14:paraId="41477278" w14:textId="7018A4F5" w:rsidR="001526CB" w:rsidRPr="00954704" w:rsidRDefault="006F3784" w:rsidP="006F3784">
      <w:pPr>
        <w:pStyle w:val="TE-Normal"/>
        <w:ind w:firstLine="0"/>
        <w:jc w:val="center"/>
        <w:rPr>
          <w:b/>
          <w:sz w:val="40"/>
          <w:szCs w:val="40"/>
        </w:rPr>
      </w:pPr>
      <w:r w:rsidRPr="00954704">
        <w:rPr>
          <w:b/>
          <w:sz w:val="40"/>
          <w:szCs w:val="40"/>
        </w:rPr>
        <w:t xml:space="preserve">Exercício </w:t>
      </w:r>
      <w:r w:rsidR="001E5DDB" w:rsidRPr="00954704">
        <w:rPr>
          <w:b/>
          <w:sz w:val="40"/>
          <w:szCs w:val="40"/>
        </w:rPr>
        <w:t>2</w:t>
      </w:r>
    </w:p>
    <w:p w14:paraId="4FDCF558" w14:textId="77777777" w:rsidR="007C2DD8" w:rsidRPr="00954704" w:rsidRDefault="007C2DD8" w:rsidP="001526CB">
      <w:pPr>
        <w:pStyle w:val="TE-Normal"/>
        <w:ind w:firstLine="0"/>
        <w:jc w:val="left"/>
        <w:rPr>
          <w:b/>
          <w:sz w:val="28"/>
          <w:szCs w:val="28"/>
        </w:rPr>
      </w:pPr>
    </w:p>
    <w:p w14:paraId="15A788B7" w14:textId="71908220" w:rsidR="001526CB" w:rsidRPr="00954704" w:rsidRDefault="005E1294" w:rsidP="001526CB">
      <w:pPr>
        <w:pStyle w:val="TE-Normal"/>
        <w:ind w:firstLine="0"/>
        <w:jc w:val="left"/>
        <w:rPr>
          <w:b/>
          <w:sz w:val="28"/>
          <w:szCs w:val="28"/>
        </w:rPr>
      </w:pPr>
      <w:r w:rsidRPr="00954704">
        <w:rPr>
          <w:b/>
          <w:sz w:val="28"/>
          <w:szCs w:val="28"/>
        </w:rPr>
        <w:t>Turma:</w:t>
      </w:r>
    </w:p>
    <w:p w14:paraId="5734A314" w14:textId="5CB53029" w:rsidR="005E1294" w:rsidRPr="00954704" w:rsidRDefault="00AF200C" w:rsidP="001526CB">
      <w:pPr>
        <w:pStyle w:val="TE-Normal"/>
        <w:ind w:firstLine="0"/>
        <w:jc w:val="left"/>
        <w:rPr>
          <w:sz w:val="28"/>
          <w:szCs w:val="28"/>
        </w:rPr>
      </w:pPr>
      <w:r w:rsidRPr="00954704">
        <w:rPr>
          <w:sz w:val="28"/>
          <w:szCs w:val="28"/>
        </w:rPr>
        <w:t>M</w:t>
      </w:r>
      <w:r w:rsidR="005E1294" w:rsidRPr="00954704">
        <w:rPr>
          <w:sz w:val="28"/>
          <w:szCs w:val="28"/>
        </w:rPr>
        <w:t>EIM</w:t>
      </w:r>
      <w:r w:rsidR="006B133B" w:rsidRPr="00954704">
        <w:rPr>
          <w:sz w:val="28"/>
          <w:szCs w:val="28"/>
        </w:rPr>
        <w:t>-</w:t>
      </w:r>
      <w:r w:rsidRPr="00954704">
        <w:rPr>
          <w:sz w:val="28"/>
          <w:szCs w:val="28"/>
        </w:rPr>
        <w:t>11</w:t>
      </w:r>
      <w:r w:rsidR="005E1294" w:rsidRPr="00954704">
        <w:rPr>
          <w:sz w:val="28"/>
          <w:szCs w:val="28"/>
        </w:rPr>
        <w:t>D</w:t>
      </w:r>
      <w:r w:rsidRPr="00954704">
        <w:rPr>
          <w:sz w:val="28"/>
          <w:szCs w:val="28"/>
        </w:rPr>
        <w:t>, MEET-11D</w:t>
      </w:r>
    </w:p>
    <w:p w14:paraId="196124DD" w14:textId="77777777" w:rsidR="001526CB" w:rsidRPr="00954704" w:rsidRDefault="001526CB" w:rsidP="001526CB">
      <w:pPr>
        <w:pStyle w:val="TE-Normal"/>
        <w:ind w:firstLine="0"/>
        <w:jc w:val="left"/>
        <w:rPr>
          <w:sz w:val="28"/>
          <w:szCs w:val="28"/>
        </w:rPr>
      </w:pPr>
    </w:p>
    <w:p w14:paraId="3ECFE9A8" w14:textId="0F963D3C" w:rsidR="001526CB" w:rsidRPr="00954704" w:rsidRDefault="005E1294" w:rsidP="001526CB">
      <w:pPr>
        <w:pStyle w:val="TE-Normal"/>
        <w:ind w:firstLine="0"/>
        <w:jc w:val="left"/>
        <w:rPr>
          <w:b/>
        </w:rPr>
      </w:pPr>
      <w:r w:rsidRPr="00954704">
        <w:rPr>
          <w:b/>
        </w:rPr>
        <w:t>Trabalho realizado por:</w:t>
      </w:r>
    </w:p>
    <w:p w14:paraId="52795050" w14:textId="2BF526CA" w:rsidR="007C2DD8" w:rsidRPr="00954704" w:rsidRDefault="00AF200C" w:rsidP="001526CB">
      <w:pPr>
        <w:pStyle w:val="TE-Normal"/>
        <w:ind w:firstLine="0"/>
        <w:jc w:val="left"/>
      </w:pPr>
      <w:r w:rsidRPr="00954704">
        <w:t>Carlos Costa</w:t>
      </w:r>
      <w:r w:rsidR="007C2DD8" w:rsidRPr="00954704">
        <w:t xml:space="preserve">    </w:t>
      </w:r>
      <w:r w:rsidR="00D04489" w:rsidRPr="00954704">
        <w:t xml:space="preserve">  </w:t>
      </w:r>
      <w:r w:rsidRPr="00954704">
        <w:t xml:space="preserve">      </w:t>
      </w:r>
      <w:r w:rsidR="007C2DD8" w:rsidRPr="00954704">
        <w:t>Nº</w:t>
      </w:r>
      <w:r w:rsidR="00D04489" w:rsidRPr="00954704">
        <w:t>4</w:t>
      </w:r>
      <w:r w:rsidR="001E5DDB" w:rsidRPr="00954704">
        <w:t>5231</w:t>
      </w:r>
    </w:p>
    <w:p w14:paraId="3DC4A530" w14:textId="36D66631" w:rsidR="00D04489" w:rsidRPr="00954704" w:rsidRDefault="00AF200C" w:rsidP="001526CB">
      <w:pPr>
        <w:pStyle w:val="TE-Normal"/>
        <w:ind w:firstLine="0"/>
        <w:jc w:val="left"/>
        <w:rPr>
          <w:b/>
        </w:rPr>
      </w:pPr>
      <w:r w:rsidRPr="00954704">
        <w:t>Tiago Martins</w:t>
      </w:r>
      <w:r w:rsidR="00D04489" w:rsidRPr="00954704">
        <w:t xml:space="preserve">       </w:t>
      </w:r>
      <w:r w:rsidRPr="00954704">
        <w:t xml:space="preserve">  </w:t>
      </w:r>
      <w:r w:rsidR="00D04489" w:rsidRPr="00954704">
        <w:t xml:space="preserve"> Nº4</w:t>
      </w:r>
      <w:r w:rsidR="001E5DDB" w:rsidRPr="00954704">
        <w:t>5240</w:t>
      </w:r>
    </w:p>
    <w:p w14:paraId="4943B4C9" w14:textId="0C40D485" w:rsidR="005E1294" w:rsidRPr="00954704" w:rsidRDefault="005E1294" w:rsidP="001526CB">
      <w:pPr>
        <w:pStyle w:val="TE-Normal"/>
        <w:ind w:firstLine="0"/>
        <w:jc w:val="left"/>
      </w:pPr>
      <w:r w:rsidRPr="00954704">
        <w:t xml:space="preserve">Miguel Távora   </w:t>
      </w:r>
      <w:r w:rsidR="006B133B" w:rsidRPr="00954704">
        <w:t xml:space="preserve"> </w:t>
      </w:r>
      <w:r w:rsidR="007C2DD8" w:rsidRPr="00954704">
        <w:t xml:space="preserve">  </w:t>
      </w:r>
      <w:r w:rsidR="00AF200C" w:rsidRPr="00954704">
        <w:t xml:space="preserve">  </w:t>
      </w:r>
      <w:r w:rsidR="006B133B" w:rsidRPr="00954704">
        <w:t xml:space="preserve"> </w:t>
      </w:r>
      <w:r w:rsidRPr="00954704">
        <w:t>Nº45102</w:t>
      </w:r>
    </w:p>
    <w:p w14:paraId="0D456BCD" w14:textId="6619FF47" w:rsidR="00AF200C" w:rsidRPr="00954704" w:rsidRDefault="00AF200C" w:rsidP="001526CB">
      <w:pPr>
        <w:pStyle w:val="TE-Normal"/>
        <w:ind w:firstLine="0"/>
        <w:jc w:val="left"/>
      </w:pPr>
      <w:r w:rsidRPr="00954704">
        <w:t>Duarte Domingues   Nº45140</w:t>
      </w:r>
    </w:p>
    <w:p w14:paraId="45F839F4" w14:textId="77777777" w:rsidR="001041EB" w:rsidRPr="00954704" w:rsidRDefault="001041EB" w:rsidP="001526CB">
      <w:pPr>
        <w:pStyle w:val="TE-Normal"/>
        <w:ind w:firstLine="0"/>
        <w:jc w:val="left"/>
      </w:pPr>
    </w:p>
    <w:p w14:paraId="480C1716" w14:textId="77777777" w:rsidR="001526CB" w:rsidRPr="00954704" w:rsidRDefault="000B443F" w:rsidP="001526CB">
      <w:pPr>
        <w:pStyle w:val="TE-Normal"/>
        <w:ind w:firstLine="0"/>
        <w:jc w:val="left"/>
        <w:rPr>
          <w:b/>
        </w:rPr>
      </w:pPr>
      <w:r w:rsidRPr="00954704">
        <w:rPr>
          <w:b/>
        </w:rPr>
        <w:t>Docente:</w:t>
      </w:r>
    </w:p>
    <w:p w14:paraId="74C51608" w14:textId="41771834" w:rsidR="00441B35" w:rsidRPr="00954704" w:rsidRDefault="00AF200C" w:rsidP="00441B35">
      <w:pPr>
        <w:pStyle w:val="TE-Normal"/>
        <w:ind w:firstLine="0"/>
        <w:jc w:val="left"/>
        <w:rPr>
          <w:bCs/>
        </w:rPr>
      </w:pPr>
      <w:r w:rsidRPr="00954704">
        <w:rPr>
          <w:bCs/>
        </w:rPr>
        <w:t>José Simão</w:t>
      </w:r>
    </w:p>
    <w:p w14:paraId="49CE8024" w14:textId="77777777" w:rsidR="00441B35" w:rsidRPr="00954704" w:rsidRDefault="00441B35" w:rsidP="00441B35">
      <w:pPr>
        <w:pStyle w:val="TE-Normal"/>
        <w:ind w:firstLine="0"/>
        <w:jc w:val="left"/>
        <w:rPr>
          <w:bCs/>
        </w:rPr>
      </w:pPr>
    </w:p>
    <w:p w14:paraId="69B66A7D" w14:textId="14877CA9" w:rsidR="00441B35" w:rsidRPr="00954704" w:rsidRDefault="007C2DD8" w:rsidP="00441B35">
      <w:pPr>
        <w:pStyle w:val="TE-Normal"/>
        <w:ind w:firstLine="0"/>
        <w:jc w:val="right"/>
        <w:rPr>
          <w:bCs/>
        </w:rPr>
        <w:sectPr w:rsidR="00441B35" w:rsidRPr="00954704" w:rsidSect="007C2D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077" w:bottom="1134" w:left="1077" w:header="680" w:footer="340" w:gutter="0"/>
          <w:pgNumType w:fmt="lowerRoman" w:start="1"/>
          <w:cols w:space="720"/>
          <w:noEndnote/>
          <w:titlePg/>
          <w:docGrid w:linePitch="272"/>
        </w:sectPr>
      </w:pPr>
      <w:r w:rsidRPr="00954704">
        <w:rPr>
          <w:b/>
        </w:rPr>
        <w:t xml:space="preserve">Data:  </w:t>
      </w:r>
      <w:r w:rsidR="001E5DDB" w:rsidRPr="00954704">
        <w:rPr>
          <w:bCs/>
        </w:rPr>
        <w:t>2</w:t>
      </w:r>
      <w:r w:rsidRPr="00954704">
        <w:rPr>
          <w:bCs/>
        </w:rPr>
        <w:t>/</w:t>
      </w:r>
      <w:r w:rsidR="00AF200C" w:rsidRPr="00954704">
        <w:rPr>
          <w:bCs/>
        </w:rPr>
        <w:t>1</w:t>
      </w:r>
      <w:r w:rsidR="001E5DDB" w:rsidRPr="00954704">
        <w:rPr>
          <w:bCs/>
        </w:rPr>
        <w:t>2</w:t>
      </w:r>
      <w:r w:rsidRPr="00954704">
        <w:rPr>
          <w:bCs/>
        </w:rPr>
        <w:t>/20</w:t>
      </w:r>
      <w:r w:rsidR="00441B35" w:rsidRPr="00954704">
        <w:rPr>
          <w:bCs/>
        </w:rPr>
        <w:t>2</w:t>
      </w:r>
      <w:r w:rsidR="00D04489" w:rsidRPr="00954704">
        <w:rPr>
          <w:bCs/>
        </w:rPr>
        <w:t>1</w:t>
      </w:r>
    </w:p>
    <w:p w14:paraId="00BAC13A" w14:textId="2F084F81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1095CCC5" w14:textId="7670C82E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0EED8A6B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457CB203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5673650D" w14:textId="7DE419F8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11B60F4D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11D8F118" w14:textId="56FF1BCF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585BFB65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2A126861" w14:textId="1E2DEEFF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3B8BD477" w14:textId="3B11210E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2A09BBE5" w14:textId="614A51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306540AB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2A3D8DF1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0DCB8BB6" w14:textId="1C4D9F2A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39361810" w14:textId="2BF1EA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72917D7F" w14:textId="5B21DF53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577C67D5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05901501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4144A98B" w14:textId="7DFAD78C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7BEEC663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64D282EF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46663E86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5ED69435" w14:textId="1174E38A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5A91A2EF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368062B8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2AD42FF0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0ED7635D" w14:textId="77777777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6F101AAF" w14:textId="7BA781EA" w:rsidR="00441B35" w:rsidRPr="00954704" w:rsidRDefault="00441B35">
      <w:pPr>
        <w:pStyle w:val="Cabealhodondice"/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</w:p>
    <w:p w14:paraId="673D5ED8" w14:textId="453E8E30" w:rsidR="00653748" w:rsidRPr="00954704" w:rsidRDefault="00653748" w:rsidP="00653748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  <w:id w:val="1082798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F01A3" w14:textId="60200C9E" w:rsidR="001B18B3" w:rsidRPr="00954704" w:rsidRDefault="001B18B3">
          <w:pPr>
            <w:pStyle w:val="Cabealhodondice"/>
            <w:rPr>
              <w:b/>
              <w:bCs/>
              <w:color w:val="auto"/>
              <w:sz w:val="40"/>
              <w:szCs w:val="40"/>
            </w:rPr>
          </w:pPr>
          <w:r w:rsidRPr="00954704">
            <w:rPr>
              <w:b/>
              <w:bCs/>
              <w:color w:val="auto"/>
              <w:sz w:val="40"/>
              <w:szCs w:val="40"/>
            </w:rPr>
            <w:t>Índice</w:t>
          </w:r>
        </w:p>
        <w:p w14:paraId="184947E0" w14:textId="1E54EB2F" w:rsidR="00490E31" w:rsidRDefault="001B18B3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954704">
            <w:rPr>
              <w:lang w:val="pt-PT"/>
            </w:rPr>
            <w:fldChar w:fldCharType="begin"/>
          </w:r>
          <w:r w:rsidRPr="00954704">
            <w:rPr>
              <w:lang w:val="pt-PT"/>
            </w:rPr>
            <w:instrText xml:space="preserve"> TOC \o "1-3" \h \z \u </w:instrText>
          </w:r>
          <w:r w:rsidRPr="00954704">
            <w:rPr>
              <w:lang w:val="pt-PT"/>
            </w:rPr>
            <w:fldChar w:fldCharType="separate"/>
          </w:r>
          <w:hyperlink w:anchor="_Toc89256062" w:history="1">
            <w:r w:rsidR="00490E31" w:rsidRPr="00182E08">
              <w:rPr>
                <w:rStyle w:val="Hiperligao"/>
                <w:noProof/>
                <w:lang w:val="pt-PT"/>
              </w:rPr>
              <w:t>1. Introdução</w:t>
            </w:r>
            <w:r w:rsidR="00490E31">
              <w:rPr>
                <w:noProof/>
                <w:webHidden/>
              </w:rPr>
              <w:tab/>
            </w:r>
            <w:r w:rsidR="00490E31">
              <w:rPr>
                <w:noProof/>
                <w:webHidden/>
              </w:rPr>
              <w:fldChar w:fldCharType="begin"/>
            </w:r>
            <w:r w:rsidR="00490E31">
              <w:rPr>
                <w:noProof/>
                <w:webHidden/>
              </w:rPr>
              <w:instrText xml:space="preserve"> PAGEREF _Toc89256062 \h </w:instrText>
            </w:r>
            <w:r w:rsidR="00490E31">
              <w:rPr>
                <w:noProof/>
                <w:webHidden/>
              </w:rPr>
            </w:r>
            <w:r w:rsidR="00490E31">
              <w:rPr>
                <w:noProof/>
                <w:webHidden/>
              </w:rPr>
              <w:fldChar w:fldCharType="separate"/>
            </w:r>
            <w:r w:rsidR="00490E31">
              <w:rPr>
                <w:noProof/>
                <w:webHidden/>
              </w:rPr>
              <w:t>1</w:t>
            </w:r>
            <w:r w:rsidR="00490E31">
              <w:rPr>
                <w:noProof/>
                <w:webHidden/>
              </w:rPr>
              <w:fldChar w:fldCharType="end"/>
            </w:r>
          </w:hyperlink>
        </w:p>
        <w:p w14:paraId="4E570D4D" w14:textId="43167C4F" w:rsidR="00490E31" w:rsidRDefault="007157E6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89256063" w:history="1">
            <w:r w:rsidR="00490E31" w:rsidRPr="00182E08">
              <w:rPr>
                <w:rStyle w:val="Hiperligao"/>
                <w:noProof/>
                <w:lang w:val="pt-PT"/>
              </w:rPr>
              <w:t>2. Desenvolvimento</w:t>
            </w:r>
            <w:r w:rsidR="00490E31">
              <w:rPr>
                <w:noProof/>
                <w:webHidden/>
              </w:rPr>
              <w:tab/>
            </w:r>
            <w:r w:rsidR="00490E31">
              <w:rPr>
                <w:noProof/>
                <w:webHidden/>
              </w:rPr>
              <w:fldChar w:fldCharType="begin"/>
            </w:r>
            <w:r w:rsidR="00490E31">
              <w:rPr>
                <w:noProof/>
                <w:webHidden/>
              </w:rPr>
              <w:instrText xml:space="preserve"> PAGEREF _Toc89256063 \h </w:instrText>
            </w:r>
            <w:r w:rsidR="00490E31">
              <w:rPr>
                <w:noProof/>
                <w:webHidden/>
              </w:rPr>
            </w:r>
            <w:r w:rsidR="00490E31">
              <w:rPr>
                <w:noProof/>
                <w:webHidden/>
              </w:rPr>
              <w:fldChar w:fldCharType="separate"/>
            </w:r>
            <w:r w:rsidR="00490E31">
              <w:rPr>
                <w:noProof/>
                <w:webHidden/>
              </w:rPr>
              <w:t>2</w:t>
            </w:r>
            <w:r w:rsidR="00490E31">
              <w:rPr>
                <w:noProof/>
                <w:webHidden/>
              </w:rPr>
              <w:fldChar w:fldCharType="end"/>
            </w:r>
          </w:hyperlink>
        </w:p>
        <w:p w14:paraId="7CA63443" w14:textId="3CE03A69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noProof/>
              <w:u w:val="none"/>
            </w:rPr>
            <w:t xml:space="preserve">    </w:t>
          </w:r>
          <w:hyperlink w:anchor="_Toc89256064" w:history="1">
            <w:r w:rsidRPr="00BD0906">
              <w:rPr>
                <w:rStyle w:val="Hiperligao"/>
                <w:noProof/>
                <w:u w:val="none"/>
              </w:rPr>
              <w:t>Análise estática</w:t>
            </w:r>
            <w:r w:rsidRPr="00BD0906">
              <w:rPr>
                <w:noProof/>
                <w:webHidden/>
              </w:rPr>
              <w:tab/>
            </w:r>
            <w:r w:rsidRPr="00BD0906">
              <w:rPr>
                <w:noProof/>
                <w:webHidden/>
              </w:rPr>
              <w:fldChar w:fldCharType="begin"/>
            </w:r>
            <w:r w:rsidRPr="00BD0906">
              <w:rPr>
                <w:noProof/>
                <w:webHidden/>
              </w:rPr>
              <w:instrText xml:space="preserve"> PAGEREF _Toc89256064 \h </w:instrText>
            </w:r>
            <w:r w:rsidRPr="00BD0906">
              <w:rPr>
                <w:noProof/>
                <w:webHidden/>
              </w:rPr>
            </w:r>
            <w:r w:rsidRPr="00BD0906">
              <w:rPr>
                <w:noProof/>
                <w:webHidden/>
              </w:rPr>
              <w:fldChar w:fldCharType="separate"/>
            </w:r>
            <w:r w:rsidRPr="00BD0906">
              <w:rPr>
                <w:noProof/>
                <w:webHidden/>
              </w:rPr>
              <w:t>2</w:t>
            </w:r>
            <w:r w:rsidRPr="00BD0906">
              <w:rPr>
                <w:noProof/>
                <w:webHidden/>
              </w:rPr>
              <w:fldChar w:fldCharType="end"/>
            </w:r>
          </w:hyperlink>
        </w:p>
        <w:p w14:paraId="0F2FE0C2" w14:textId="68B5EAFE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noProof/>
              <w:u w:val="none"/>
            </w:rPr>
            <w:t xml:space="preserve"> </w:t>
          </w:r>
          <w:r w:rsidRPr="00BD0906">
            <w:rPr>
              <w:rStyle w:val="Hiperligao"/>
              <w:b w:val="0"/>
              <w:bCs w:val="0"/>
              <w:noProof/>
              <w:u w:val="none"/>
            </w:rPr>
            <w:t xml:space="preserve">       </w:t>
          </w:r>
          <w:hyperlink w:anchor="_Toc89256065" w:history="1">
            <w:r w:rsidRPr="00BD0906">
              <w:rPr>
                <w:rStyle w:val="Hiperligao"/>
                <w:b w:val="0"/>
                <w:bCs w:val="0"/>
                <w:noProof/>
                <w:u w:val="none"/>
              </w:rPr>
              <w:t>1 ª Alínea</w:t>
            </w:r>
            <w:r w:rsidRPr="00BD0906">
              <w:rPr>
                <w:b w:val="0"/>
                <w:bCs w:val="0"/>
                <w:noProof/>
                <w:webHidden/>
              </w:rPr>
              <w:tab/>
            </w:r>
            <w:r w:rsidRPr="00BD0906">
              <w:rPr>
                <w:b w:val="0"/>
                <w:bCs w:val="0"/>
                <w:noProof/>
                <w:webHidden/>
              </w:rPr>
              <w:fldChar w:fldCharType="begin"/>
            </w:r>
            <w:r w:rsidRPr="00BD0906">
              <w:rPr>
                <w:b w:val="0"/>
                <w:bCs w:val="0"/>
                <w:noProof/>
                <w:webHidden/>
              </w:rPr>
              <w:instrText xml:space="preserve"> PAGEREF _Toc89256065 \h </w:instrText>
            </w:r>
            <w:r w:rsidRPr="00BD0906">
              <w:rPr>
                <w:b w:val="0"/>
                <w:bCs w:val="0"/>
                <w:noProof/>
                <w:webHidden/>
              </w:rPr>
            </w:r>
            <w:r w:rsidRPr="00BD0906">
              <w:rPr>
                <w:b w:val="0"/>
                <w:bCs w:val="0"/>
                <w:noProof/>
                <w:webHidden/>
              </w:rPr>
              <w:fldChar w:fldCharType="separate"/>
            </w:r>
            <w:r w:rsidRPr="00BD0906">
              <w:rPr>
                <w:b w:val="0"/>
                <w:bCs w:val="0"/>
                <w:noProof/>
                <w:webHidden/>
              </w:rPr>
              <w:t>2</w:t>
            </w:r>
            <w:r w:rsidRPr="00BD09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CE340A" w14:textId="5B51727B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66" w:history="1">
            <w:r w:rsidRPr="00BD0906">
              <w:rPr>
                <w:rStyle w:val="Hiperligao"/>
                <w:b w:val="0"/>
                <w:bCs w:val="0"/>
                <w:noProof/>
                <w:u w:val="none"/>
                <w:lang w:val="pt-PT"/>
              </w:rPr>
              <w:t>2</w:t>
            </w:r>
            <w:r w:rsidRPr="00BD0906">
              <w:rPr>
                <w:rStyle w:val="Hiperligao"/>
                <w:b w:val="0"/>
                <w:bCs w:val="0"/>
                <w:noProof/>
                <w:u w:val="none"/>
              </w:rPr>
              <w:t xml:space="preserve"> ª Alínea</w:t>
            </w:r>
            <w:r w:rsidRPr="00BD0906">
              <w:rPr>
                <w:b w:val="0"/>
                <w:bCs w:val="0"/>
                <w:noProof/>
                <w:webHidden/>
              </w:rPr>
              <w:tab/>
            </w:r>
            <w:r w:rsidRPr="00BD0906">
              <w:rPr>
                <w:b w:val="0"/>
                <w:bCs w:val="0"/>
                <w:noProof/>
                <w:webHidden/>
              </w:rPr>
              <w:fldChar w:fldCharType="begin"/>
            </w:r>
            <w:r w:rsidRPr="00BD0906">
              <w:rPr>
                <w:b w:val="0"/>
                <w:bCs w:val="0"/>
                <w:noProof/>
                <w:webHidden/>
              </w:rPr>
              <w:instrText xml:space="preserve"> PAGEREF _Toc89256066 \h </w:instrText>
            </w:r>
            <w:r w:rsidRPr="00BD0906">
              <w:rPr>
                <w:b w:val="0"/>
                <w:bCs w:val="0"/>
                <w:noProof/>
                <w:webHidden/>
              </w:rPr>
            </w:r>
            <w:r w:rsidRPr="00BD0906">
              <w:rPr>
                <w:b w:val="0"/>
                <w:bCs w:val="0"/>
                <w:noProof/>
                <w:webHidden/>
              </w:rPr>
              <w:fldChar w:fldCharType="separate"/>
            </w:r>
            <w:r w:rsidRPr="00BD0906">
              <w:rPr>
                <w:b w:val="0"/>
                <w:bCs w:val="0"/>
                <w:noProof/>
                <w:webHidden/>
              </w:rPr>
              <w:t>2</w:t>
            </w:r>
            <w:r w:rsidRPr="00BD09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AF3B01" w14:textId="7A44AD9C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67" w:history="1">
            <w:r w:rsidRPr="00BD0906">
              <w:rPr>
                <w:rStyle w:val="Hiperligao"/>
                <w:b w:val="0"/>
                <w:bCs w:val="0"/>
                <w:noProof/>
                <w:u w:val="none"/>
                <w:lang w:val="pt-PT"/>
              </w:rPr>
              <w:t>3</w:t>
            </w:r>
            <w:r w:rsidRPr="00BD0906">
              <w:rPr>
                <w:rStyle w:val="Hiperligao"/>
                <w:b w:val="0"/>
                <w:bCs w:val="0"/>
                <w:noProof/>
                <w:u w:val="none"/>
              </w:rPr>
              <w:t xml:space="preserve"> ª Alínea</w:t>
            </w:r>
            <w:r w:rsidRPr="00BD0906">
              <w:rPr>
                <w:b w:val="0"/>
                <w:bCs w:val="0"/>
                <w:noProof/>
                <w:webHidden/>
              </w:rPr>
              <w:tab/>
            </w:r>
            <w:r w:rsidRPr="00BD0906">
              <w:rPr>
                <w:b w:val="0"/>
                <w:bCs w:val="0"/>
                <w:noProof/>
                <w:webHidden/>
              </w:rPr>
              <w:fldChar w:fldCharType="begin"/>
            </w:r>
            <w:r w:rsidRPr="00BD0906">
              <w:rPr>
                <w:b w:val="0"/>
                <w:bCs w:val="0"/>
                <w:noProof/>
                <w:webHidden/>
              </w:rPr>
              <w:instrText xml:space="preserve"> PAGEREF _Toc89256067 \h </w:instrText>
            </w:r>
            <w:r w:rsidRPr="00BD0906">
              <w:rPr>
                <w:b w:val="0"/>
                <w:bCs w:val="0"/>
                <w:noProof/>
                <w:webHidden/>
              </w:rPr>
            </w:r>
            <w:r w:rsidRPr="00BD0906">
              <w:rPr>
                <w:b w:val="0"/>
                <w:bCs w:val="0"/>
                <w:noProof/>
                <w:webHidden/>
              </w:rPr>
              <w:fldChar w:fldCharType="separate"/>
            </w:r>
            <w:r w:rsidRPr="00BD0906">
              <w:rPr>
                <w:b w:val="0"/>
                <w:bCs w:val="0"/>
                <w:noProof/>
                <w:webHidden/>
              </w:rPr>
              <w:t>3</w:t>
            </w:r>
            <w:r w:rsidRPr="00BD09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7740E6" w14:textId="4BE7771B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68" w:history="1">
            <w:r w:rsidRPr="00BD0906">
              <w:rPr>
                <w:rStyle w:val="Hiperligao"/>
                <w:b w:val="0"/>
                <w:bCs w:val="0"/>
                <w:noProof/>
                <w:u w:val="none"/>
                <w:lang w:val="pt-PT"/>
              </w:rPr>
              <w:t>4</w:t>
            </w:r>
            <w:r w:rsidRPr="00BD0906">
              <w:rPr>
                <w:rStyle w:val="Hiperligao"/>
                <w:b w:val="0"/>
                <w:bCs w:val="0"/>
                <w:noProof/>
                <w:u w:val="none"/>
              </w:rPr>
              <w:t xml:space="preserve"> ª Alínea</w:t>
            </w:r>
            <w:r w:rsidRPr="00BD0906">
              <w:rPr>
                <w:b w:val="0"/>
                <w:bCs w:val="0"/>
                <w:noProof/>
                <w:webHidden/>
              </w:rPr>
              <w:tab/>
            </w:r>
            <w:r w:rsidRPr="00BD0906">
              <w:rPr>
                <w:b w:val="0"/>
                <w:bCs w:val="0"/>
                <w:noProof/>
                <w:webHidden/>
              </w:rPr>
              <w:fldChar w:fldCharType="begin"/>
            </w:r>
            <w:r w:rsidRPr="00BD0906">
              <w:rPr>
                <w:b w:val="0"/>
                <w:bCs w:val="0"/>
                <w:noProof/>
                <w:webHidden/>
              </w:rPr>
              <w:instrText xml:space="preserve"> PAGEREF _Toc89256068 \h </w:instrText>
            </w:r>
            <w:r w:rsidRPr="00BD0906">
              <w:rPr>
                <w:b w:val="0"/>
                <w:bCs w:val="0"/>
                <w:noProof/>
                <w:webHidden/>
              </w:rPr>
            </w:r>
            <w:r w:rsidRPr="00BD0906">
              <w:rPr>
                <w:b w:val="0"/>
                <w:bCs w:val="0"/>
                <w:noProof/>
                <w:webHidden/>
              </w:rPr>
              <w:fldChar w:fldCharType="separate"/>
            </w:r>
            <w:r w:rsidRPr="00BD0906">
              <w:rPr>
                <w:b w:val="0"/>
                <w:bCs w:val="0"/>
                <w:noProof/>
                <w:webHidden/>
              </w:rPr>
              <w:t>3</w:t>
            </w:r>
            <w:r w:rsidRPr="00BD09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017F7D" w14:textId="280BEEC9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69" w:history="1">
            <w:r w:rsidRPr="00BD0906">
              <w:rPr>
                <w:rStyle w:val="Hiperligao"/>
                <w:b w:val="0"/>
                <w:bCs w:val="0"/>
                <w:noProof/>
                <w:u w:val="none"/>
              </w:rPr>
              <w:t>5 ª Alínea</w:t>
            </w:r>
            <w:r w:rsidRPr="00BD0906">
              <w:rPr>
                <w:b w:val="0"/>
                <w:bCs w:val="0"/>
                <w:noProof/>
                <w:webHidden/>
              </w:rPr>
              <w:tab/>
            </w:r>
            <w:r w:rsidRPr="00BD0906">
              <w:rPr>
                <w:b w:val="0"/>
                <w:bCs w:val="0"/>
                <w:noProof/>
                <w:webHidden/>
              </w:rPr>
              <w:fldChar w:fldCharType="begin"/>
            </w:r>
            <w:r w:rsidRPr="00BD0906">
              <w:rPr>
                <w:b w:val="0"/>
                <w:bCs w:val="0"/>
                <w:noProof/>
                <w:webHidden/>
              </w:rPr>
              <w:instrText xml:space="preserve"> PAGEREF _Toc89256069 \h </w:instrText>
            </w:r>
            <w:r w:rsidRPr="00BD0906">
              <w:rPr>
                <w:b w:val="0"/>
                <w:bCs w:val="0"/>
                <w:noProof/>
                <w:webHidden/>
              </w:rPr>
            </w:r>
            <w:r w:rsidRPr="00BD0906">
              <w:rPr>
                <w:b w:val="0"/>
                <w:bCs w:val="0"/>
                <w:noProof/>
                <w:webHidden/>
              </w:rPr>
              <w:fldChar w:fldCharType="separate"/>
            </w:r>
            <w:r w:rsidRPr="00BD0906">
              <w:rPr>
                <w:b w:val="0"/>
                <w:bCs w:val="0"/>
                <w:noProof/>
                <w:webHidden/>
              </w:rPr>
              <w:t>4</w:t>
            </w:r>
            <w:r w:rsidRPr="00BD09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84A047" w14:textId="67840264" w:rsidR="00490E31" w:rsidRPr="00BD0906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BD0906">
            <w:rPr>
              <w:rStyle w:val="Hiperligao"/>
              <w:noProof/>
              <w:u w:val="none"/>
            </w:rPr>
            <w:t xml:space="preserve">    </w:t>
          </w:r>
          <w:hyperlink w:anchor="_Toc89256070" w:history="1">
            <w:r w:rsidRPr="00BD0906">
              <w:rPr>
                <w:rStyle w:val="Hiperligao"/>
                <w:noProof/>
                <w:u w:val="none"/>
              </w:rPr>
              <w:t xml:space="preserve">Análise dinâmica e </w:t>
            </w:r>
            <w:r w:rsidRPr="00BD0906">
              <w:rPr>
                <w:rStyle w:val="Hiperligao"/>
                <w:i/>
                <w:iCs/>
                <w:noProof/>
                <w:u w:val="none"/>
              </w:rPr>
              <w:t>proxy</w:t>
            </w:r>
            <w:r w:rsidRPr="00BD0906">
              <w:rPr>
                <w:rStyle w:val="Hiperligao"/>
                <w:noProof/>
                <w:u w:val="none"/>
              </w:rPr>
              <w:t xml:space="preserve"> de ataque</w:t>
            </w:r>
            <w:r w:rsidRPr="00BD0906">
              <w:rPr>
                <w:noProof/>
                <w:webHidden/>
              </w:rPr>
              <w:tab/>
            </w:r>
            <w:r w:rsidRPr="00BD0906">
              <w:rPr>
                <w:noProof/>
                <w:webHidden/>
              </w:rPr>
              <w:fldChar w:fldCharType="begin"/>
            </w:r>
            <w:r w:rsidRPr="00BD0906">
              <w:rPr>
                <w:noProof/>
                <w:webHidden/>
              </w:rPr>
              <w:instrText xml:space="preserve"> PAGEREF _Toc89256070 \h </w:instrText>
            </w:r>
            <w:r w:rsidRPr="00BD0906">
              <w:rPr>
                <w:noProof/>
                <w:webHidden/>
              </w:rPr>
            </w:r>
            <w:r w:rsidRPr="00BD0906">
              <w:rPr>
                <w:noProof/>
                <w:webHidden/>
              </w:rPr>
              <w:fldChar w:fldCharType="separate"/>
            </w:r>
            <w:r w:rsidRPr="00BD0906">
              <w:rPr>
                <w:noProof/>
                <w:webHidden/>
              </w:rPr>
              <w:t>5</w:t>
            </w:r>
            <w:r w:rsidRPr="00BD0906">
              <w:rPr>
                <w:noProof/>
                <w:webHidden/>
              </w:rPr>
              <w:fldChar w:fldCharType="end"/>
            </w:r>
          </w:hyperlink>
        </w:p>
        <w:p w14:paraId="1D056A4F" w14:textId="6E51F105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noProof/>
              <w:u w:val="none"/>
            </w:rPr>
            <w:t xml:space="preserve"> </w:t>
          </w: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</w:t>
          </w:r>
          <w:hyperlink w:anchor="_Toc89256071" w:history="1">
            <w:r w:rsidRPr="00490E31">
              <w:rPr>
                <w:rStyle w:val="Hiperligao"/>
                <w:b w:val="0"/>
                <w:bCs w:val="0"/>
                <w:noProof/>
                <w:u w:val="none"/>
                <w:lang w:val="pt-PT"/>
              </w:rPr>
              <w:t>6</w:t>
            </w:r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 xml:space="preserve">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_Toc89256071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5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CC1A1C" w14:textId="4E00E781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2" w:history="1">
            <w:r w:rsidRPr="00490E31">
              <w:rPr>
                <w:rStyle w:val="Hiperligao"/>
                <w:b w:val="0"/>
                <w:bCs w:val="0"/>
                <w:noProof/>
                <w:u w:val="none"/>
                <w:lang w:val="pt-PT"/>
              </w:rPr>
              <w:t>7</w:t>
            </w:r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 xml:space="preserve">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_Toc89256072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5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1293F6" w14:textId="6C06BD3B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3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8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_Toc89256073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6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C344DE" w14:textId="2FCFB566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4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9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_Toc89256074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6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35E646" w14:textId="2CD1A992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5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10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_Toc89256075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7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CFB503" w14:textId="5D891A9A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6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11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_Toc89256076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7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602D07" w14:textId="0B803886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7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12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_Toc89256077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8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AC1F76" w14:textId="19ABCC63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8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13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_Toc89256078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9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3FDB5E" w14:textId="4B28A9C2" w:rsidR="00490E31" w:rsidRPr="00490E31" w:rsidRDefault="00490E31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490E31">
            <w:rPr>
              <w:rStyle w:val="Hiperligao"/>
              <w:b w:val="0"/>
              <w:bCs w:val="0"/>
              <w:noProof/>
              <w:u w:val="none"/>
            </w:rPr>
            <w:t xml:space="preserve">        </w:t>
          </w:r>
          <w:hyperlink w:anchor="_Toc89256079" w:history="1">
            <w:r w:rsidRPr="00490E31">
              <w:rPr>
                <w:rStyle w:val="Hiperligao"/>
                <w:b w:val="0"/>
                <w:bCs w:val="0"/>
                <w:noProof/>
                <w:u w:val="none"/>
              </w:rPr>
              <w:t>14 ª Alínea</w:t>
            </w:r>
            <w:r w:rsidRPr="00490E31">
              <w:rPr>
                <w:b w:val="0"/>
                <w:bCs w:val="0"/>
                <w:noProof/>
                <w:webHidden/>
              </w:rPr>
              <w:tab/>
            </w:r>
            <w:r w:rsidRPr="00490E31">
              <w:rPr>
                <w:b w:val="0"/>
                <w:bCs w:val="0"/>
                <w:noProof/>
                <w:webHidden/>
              </w:rPr>
              <w:fldChar w:fldCharType="begin"/>
            </w:r>
            <w:r w:rsidRPr="00490E31">
              <w:rPr>
                <w:b w:val="0"/>
                <w:bCs w:val="0"/>
                <w:noProof/>
                <w:webHidden/>
              </w:rPr>
              <w:instrText xml:space="preserve"> PAGEREF _Toc89256079 \h </w:instrText>
            </w:r>
            <w:r w:rsidRPr="00490E31">
              <w:rPr>
                <w:b w:val="0"/>
                <w:bCs w:val="0"/>
                <w:noProof/>
                <w:webHidden/>
              </w:rPr>
            </w:r>
            <w:r w:rsidRPr="00490E31">
              <w:rPr>
                <w:b w:val="0"/>
                <w:bCs w:val="0"/>
                <w:noProof/>
                <w:webHidden/>
              </w:rPr>
              <w:fldChar w:fldCharType="separate"/>
            </w:r>
            <w:r w:rsidRPr="00490E31">
              <w:rPr>
                <w:b w:val="0"/>
                <w:bCs w:val="0"/>
                <w:noProof/>
                <w:webHidden/>
              </w:rPr>
              <w:t>10</w:t>
            </w:r>
            <w:r w:rsidRPr="00490E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CF7566" w14:textId="2261429E" w:rsidR="00490E31" w:rsidRDefault="007157E6">
          <w:pPr>
            <w:pStyle w:val="ndice1"/>
            <w:tabs>
              <w:tab w:val="right" w:leader="dot" w:pos="974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89256080" w:history="1">
            <w:r w:rsidR="00490E31" w:rsidRPr="00182E08">
              <w:rPr>
                <w:rStyle w:val="Hiperligao"/>
                <w:noProof/>
                <w:lang w:val="pt-PT"/>
              </w:rPr>
              <w:t>3. Conclusões</w:t>
            </w:r>
            <w:r w:rsidR="00490E31">
              <w:rPr>
                <w:noProof/>
                <w:webHidden/>
              </w:rPr>
              <w:tab/>
            </w:r>
            <w:r w:rsidR="00490E31">
              <w:rPr>
                <w:noProof/>
                <w:webHidden/>
              </w:rPr>
              <w:fldChar w:fldCharType="begin"/>
            </w:r>
            <w:r w:rsidR="00490E31">
              <w:rPr>
                <w:noProof/>
                <w:webHidden/>
              </w:rPr>
              <w:instrText xml:space="preserve"> PAGEREF _Toc89256080 \h </w:instrText>
            </w:r>
            <w:r w:rsidR="00490E31">
              <w:rPr>
                <w:noProof/>
                <w:webHidden/>
              </w:rPr>
            </w:r>
            <w:r w:rsidR="00490E31">
              <w:rPr>
                <w:noProof/>
                <w:webHidden/>
              </w:rPr>
              <w:fldChar w:fldCharType="separate"/>
            </w:r>
            <w:r w:rsidR="00490E31">
              <w:rPr>
                <w:noProof/>
                <w:webHidden/>
              </w:rPr>
              <w:t>11</w:t>
            </w:r>
            <w:r w:rsidR="00490E31">
              <w:rPr>
                <w:noProof/>
                <w:webHidden/>
              </w:rPr>
              <w:fldChar w:fldCharType="end"/>
            </w:r>
          </w:hyperlink>
        </w:p>
        <w:p w14:paraId="1FFE7AFF" w14:textId="5DD79222" w:rsidR="001B18B3" w:rsidRPr="00954704" w:rsidRDefault="001B18B3">
          <w:r w:rsidRPr="00954704">
            <w:rPr>
              <w:b/>
              <w:bCs/>
            </w:rPr>
            <w:fldChar w:fldCharType="end"/>
          </w:r>
        </w:p>
      </w:sdtContent>
    </w:sdt>
    <w:p w14:paraId="7112A88A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  <w:u w:val="single"/>
        </w:rPr>
      </w:pPr>
    </w:p>
    <w:p w14:paraId="579C23D2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</w:rPr>
      </w:pPr>
    </w:p>
    <w:p w14:paraId="39EB927D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</w:rPr>
      </w:pPr>
    </w:p>
    <w:p w14:paraId="794D61D5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</w:rPr>
      </w:pPr>
    </w:p>
    <w:p w14:paraId="6075C7BD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</w:rPr>
      </w:pPr>
    </w:p>
    <w:p w14:paraId="42C42FD9" w14:textId="77777777" w:rsidR="00932754" w:rsidRPr="00954704" w:rsidRDefault="00932754" w:rsidP="009A608D">
      <w:pPr>
        <w:pStyle w:val="Cabealhodondice"/>
        <w:rPr>
          <w:b/>
          <w:bCs/>
          <w:color w:val="auto"/>
          <w:sz w:val="40"/>
          <w:szCs w:val="40"/>
        </w:rPr>
      </w:pPr>
    </w:p>
    <w:p w14:paraId="26207322" w14:textId="45EDA03D" w:rsidR="00932754" w:rsidRPr="00954704" w:rsidRDefault="00932754" w:rsidP="00932754">
      <w:pPr>
        <w:rPr>
          <w:lang w:eastAsia="pt-PT"/>
        </w:rPr>
      </w:pPr>
    </w:p>
    <w:p w14:paraId="2A64DD87" w14:textId="351228D9" w:rsidR="00A908FF" w:rsidRPr="00954704" w:rsidRDefault="00A908FF" w:rsidP="00932754">
      <w:pPr>
        <w:rPr>
          <w:lang w:eastAsia="pt-PT"/>
        </w:rPr>
      </w:pPr>
    </w:p>
    <w:p w14:paraId="14B5DD4F" w14:textId="6D71F39C" w:rsidR="00D21864" w:rsidRPr="00954704" w:rsidRDefault="00D21864" w:rsidP="00932754">
      <w:pPr>
        <w:rPr>
          <w:lang w:eastAsia="pt-PT"/>
        </w:rPr>
      </w:pPr>
    </w:p>
    <w:p w14:paraId="479BABFF" w14:textId="795136A2" w:rsidR="00D21864" w:rsidRPr="00954704" w:rsidRDefault="00D21864" w:rsidP="00932754">
      <w:pPr>
        <w:rPr>
          <w:lang w:eastAsia="pt-PT"/>
        </w:rPr>
      </w:pPr>
    </w:p>
    <w:p w14:paraId="4EB1D3E7" w14:textId="77777777" w:rsidR="00D21864" w:rsidRPr="00954704" w:rsidRDefault="00D21864" w:rsidP="00932754">
      <w:pPr>
        <w:rPr>
          <w:lang w:eastAsia="pt-PT"/>
        </w:rPr>
      </w:pPr>
    </w:p>
    <w:p w14:paraId="6CC49440" w14:textId="501C5ACC" w:rsidR="009A608D" w:rsidRPr="00954704" w:rsidRDefault="009A608D" w:rsidP="009A608D">
      <w:pPr>
        <w:pStyle w:val="Cabealhodondice"/>
        <w:rPr>
          <w:b/>
          <w:bCs/>
          <w:color w:val="auto"/>
          <w:sz w:val="40"/>
          <w:szCs w:val="40"/>
        </w:rPr>
      </w:pPr>
      <w:r w:rsidRPr="00954704">
        <w:rPr>
          <w:b/>
          <w:bCs/>
          <w:color w:val="auto"/>
          <w:sz w:val="40"/>
          <w:szCs w:val="40"/>
        </w:rPr>
        <w:lastRenderedPageBreak/>
        <w:t>Índice ilustrações</w:t>
      </w:r>
    </w:p>
    <w:p w14:paraId="3A143776" w14:textId="2171C372" w:rsidR="009A608D" w:rsidRPr="00954704" w:rsidRDefault="009A608D">
      <w:pPr>
        <w:pStyle w:val="ndicedeilustraes"/>
        <w:tabs>
          <w:tab w:val="right" w:leader="dot" w:pos="9743"/>
        </w:tabs>
        <w:rPr>
          <w:sz w:val="26"/>
          <w:szCs w:val="26"/>
        </w:rPr>
      </w:pPr>
    </w:p>
    <w:p w14:paraId="470503D2" w14:textId="37591348" w:rsidR="00011F51" w:rsidRDefault="00D21864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954704">
        <w:rPr>
          <w:b/>
          <w:sz w:val="26"/>
          <w:szCs w:val="26"/>
        </w:rPr>
        <w:fldChar w:fldCharType="begin"/>
      </w:r>
      <w:r w:rsidRPr="00954704">
        <w:rPr>
          <w:b/>
          <w:sz w:val="26"/>
          <w:szCs w:val="26"/>
        </w:rPr>
        <w:instrText xml:space="preserve"> TOC \h \z \c "Figura" </w:instrText>
      </w:r>
      <w:r w:rsidRPr="00954704">
        <w:rPr>
          <w:b/>
          <w:sz w:val="26"/>
          <w:szCs w:val="26"/>
        </w:rPr>
        <w:fldChar w:fldCharType="separate"/>
      </w:r>
      <w:hyperlink r:id="rId15" w:anchor="_Toc89289209" w:history="1">
        <w:r w:rsidR="00011F51" w:rsidRPr="00F9741D">
          <w:rPr>
            <w:rStyle w:val="Hiperligao"/>
            <w:noProof/>
          </w:rPr>
          <w:t>Figura 1 - Clonagem do código fonte do Juice Shop</w:t>
        </w:r>
        <w:r w:rsidR="00011F51">
          <w:rPr>
            <w:noProof/>
            <w:webHidden/>
          </w:rPr>
          <w:tab/>
        </w:r>
        <w:r w:rsidR="00011F51">
          <w:rPr>
            <w:noProof/>
            <w:webHidden/>
          </w:rPr>
          <w:fldChar w:fldCharType="begin"/>
        </w:r>
        <w:r w:rsidR="00011F51">
          <w:rPr>
            <w:noProof/>
            <w:webHidden/>
          </w:rPr>
          <w:instrText xml:space="preserve"> PAGEREF _Toc89289209 \h </w:instrText>
        </w:r>
        <w:r w:rsidR="00011F51">
          <w:rPr>
            <w:noProof/>
            <w:webHidden/>
          </w:rPr>
        </w:r>
        <w:r w:rsidR="00011F51">
          <w:rPr>
            <w:noProof/>
            <w:webHidden/>
          </w:rPr>
          <w:fldChar w:fldCharType="separate"/>
        </w:r>
        <w:r w:rsidR="00011F51">
          <w:rPr>
            <w:noProof/>
            <w:webHidden/>
          </w:rPr>
          <w:t>2</w:t>
        </w:r>
        <w:r w:rsidR="00011F51">
          <w:rPr>
            <w:noProof/>
            <w:webHidden/>
          </w:rPr>
          <w:fldChar w:fldCharType="end"/>
        </w:r>
      </w:hyperlink>
    </w:p>
    <w:p w14:paraId="267073D8" w14:textId="6DDCC73E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6" w:anchor="_Toc89289210" w:history="1">
        <w:r w:rsidRPr="00F9741D">
          <w:rPr>
            <w:rStyle w:val="Hiperligao"/>
            <w:noProof/>
          </w:rPr>
          <w:t>Figura 2 - Resultado da análise estática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18F62B" w14:textId="2C68EF34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7" w:anchor="_Toc89289211" w:history="1">
        <w:r w:rsidRPr="00F9741D">
          <w:rPr>
            <w:rStyle w:val="Hiperligao"/>
            <w:noProof/>
          </w:rPr>
          <w:t>Figura 3 - VM a alojar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A89B26" w14:textId="12699BA5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8" w:anchor="_Toc89289212" w:history="1">
        <w:r w:rsidRPr="00F9741D">
          <w:rPr>
            <w:rStyle w:val="Hiperligao"/>
            <w:noProof/>
          </w:rPr>
          <w:t>Figura 4 - Caminho da lista de classificações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54DE3D" w14:textId="00635C20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9" w:anchor="_Toc89289213" w:history="1">
        <w:r w:rsidRPr="00F9741D">
          <w:rPr>
            <w:rStyle w:val="Hiperligao"/>
            <w:noProof/>
          </w:rPr>
          <w:t>Figura 5 - Lista de classificações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EB768" w14:textId="2021BA6F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0" w:anchor="_Toc89289214" w:history="1">
        <w:r w:rsidRPr="00F9741D">
          <w:rPr>
            <w:rStyle w:val="Hiperligao"/>
            <w:noProof/>
          </w:rPr>
          <w:t>Figura 6 - Resultado do ataque Fuzz na ferramenta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2EE454" w14:textId="0C497F73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1" w:anchor="_Toc89289215" w:history="1">
        <w:r w:rsidRPr="00F9741D">
          <w:rPr>
            <w:rStyle w:val="Hiperligao"/>
            <w:noProof/>
          </w:rPr>
          <w:t>Figura 7 - Resultado da pesquisa Lemon1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A324B" w14:textId="44E458FA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2" w:anchor="_Toc89289216" w:history="1">
        <w:r w:rsidRPr="00F9741D">
          <w:rPr>
            <w:rStyle w:val="Hiperligao"/>
            <w:noProof/>
          </w:rPr>
          <w:t>Figura 8 - Resultado do desafio DOM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867E6" w14:textId="26D1B39E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3" w:anchor="_Toc89289217" w:history="1">
        <w:r w:rsidRPr="00F9741D">
          <w:rPr>
            <w:rStyle w:val="Hiperligao"/>
            <w:noProof/>
          </w:rPr>
          <w:t>Figura 9 - Modificação da mensagem HTTP através do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66B7C0" w14:textId="5F364608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4" w:anchor="_Toc89289218" w:history="1">
        <w:r w:rsidRPr="00F9741D">
          <w:rPr>
            <w:rStyle w:val="Hiperligao"/>
            <w:noProof/>
          </w:rPr>
          <w:t>Figura 10 - Feedback gerado para outro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40861" w14:textId="217E7610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5" w:anchor="_Toc89289219" w:history="1">
        <w:r w:rsidRPr="00F9741D">
          <w:rPr>
            <w:rStyle w:val="Hiperligao"/>
            <w:noProof/>
          </w:rPr>
          <w:t>Figura 11 - Feedback gerado para outro utilizador após alteração do campo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E263F4" w14:textId="2E0341A5" w:rsidR="00011F51" w:rsidRDefault="00011F51">
      <w:pPr>
        <w:pStyle w:val="ndicedeilustraes"/>
        <w:tabs>
          <w:tab w:val="right" w:leader="dot" w:pos="974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26" w:anchor="_Toc89289220" w:history="1">
        <w:r w:rsidRPr="00F9741D">
          <w:rPr>
            <w:rStyle w:val="Hiperligao"/>
            <w:noProof/>
          </w:rPr>
          <w:t>Figura 12 - Valor da cookie de nome "token"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FEDE3C" w14:textId="77216513" w:rsidR="00932754" w:rsidRPr="00954704" w:rsidRDefault="00D21864" w:rsidP="00BD0906">
      <w:pPr>
        <w:pStyle w:val="ndicedeilustraes"/>
        <w:tabs>
          <w:tab w:val="right" w:leader="dot" w:pos="9743"/>
        </w:tabs>
        <w:rPr>
          <w:sz w:val="26"/>
          <w:szCs w:val="26"/>
        </w:rPr>
        <w:sectPr w:rsidR="00932754" w:rsidRPr="00954704" w:rsidSect="00932754">
          <w:footerReference w:type="default" r:id="rId27"/>
          <w:headerReference w:type="first" r:id="rId28"/>
          <w:pgSz w:w="11907" w:h="16840" w:code="9"/>
          <w:pgMar w:top="1134" w:right="1077" w:bottom="1134" w:left="1077" w:header="680" w:footer="340" w:gutter="0"/>
          <w:pgNumType w:fmt="lowerRoman" w:start="1"/>
          <w:cols w:space="720"/>
          <w:noEndnote/>
          <w:docGrid w:linePitch="272"/>
        </w:sectPr>
      </w:pPr>
      <w:r w:rsidRPr="00954704">
        <w:rPr>
          <w:b/>
          <w:sz w:val="26"/>
          <w:szCs w:val="26"/>
        </w:rPr>
        <w:fldChar w:fldCharType="end"/>
      </w:r>
    </w:p>
    <w:p w14:paraId="09D2D6F7" w14:textId="0E09375C" w:rsidR="00A2510E" w:rsidRPr="00954704" w:rsidRDefault="001041EB" w:rsidP="001041EB">
      <w:pPr>
        <w:pStyle w:val="Ttulo1"/>
        <w:rPr>
          <w:sz w:val="40"/>
          <w:szCs w:val="40"/>
          <w:lang w:val="pt-PT"/>
        </w:rPr>
      </w:pPr>
      <w:bookmarkStart w:id="0" w:name="_Toc42907009"/>
      <w:bookmarkStart w:id="1" w:name="_Toc43547778"/>
      <w:bookmarkStart w:id="2" w:name="_Toc89256062"/>
      <w:r w:rsidRPr="00954704">
        <w:rPr>
          <w:sz w:val="40"/>
          <w:szCs w:val="40"/>
          <w:lang w:val="pt-PT"/>
        </w:rPr>
        <w:lastRenderedPageBreak/>
        <w:t>1.</w:t>
      </w:r>
      <w:r w:rsidR="00412140" w:rsidRPr="00954704">
        <w:rPr>
          <w:sz w:val="40"/>
          <w:szCs w:val="40"/>
          <w:lang w:val="pt-PT"/>
        </w:rPr>
        <w:t xml:space="preserve"> </w:t>
      </w:r>
      <w:r w:rsidRPr="00954704">
        <w:rPr>
          <w:sz w:val="40"/>
          <w:szCs w:val="40"/>
          <w:lang w:val="pt-PT"/>
        </w:rPr>
        <w:t>Introdução</w:t>
      </w:r>
      <w:bookmarkEnd w:id="0"/>
      <w:bookmarkEnd w:id="1"/>
      <w:bookmarkEnd w:id="2"/>
    </w:p>
    <w:p w14:paraId="129D7C9F" w14:textId="64F30289" w:rsidR="002340C2" w:rsidRPr="00954704" w:rsidRDefault="002340C2" w:rsidP="002340C2">
      <w:pPr>
        <w:pStyle w:val="Corpodotexto"/>
        <w:rPr>
          <w:lang w:val="pt-PT"/>
        </w:rPr>
      </w:pPr>
    </w:p>
    <w:p w14:paraId="59B528CB" w14:textId="77777777" w:rsidR="002340C2" w:rsidRPr="00954704" w:rsidRDefault="002340C2" w:rsidP="002340C2">
      <w:pPr>
        <w:pStyle w:val="Corpodotexto"/>
        <w:rPr>
          <w:lang w:val="pt-PT"/>
        </w:rPr>
      </w:pPr>
    </w:p>
    <w:p w14:paraId="6697BBB4" w14:textId="39C8D8F2" w:rsidR="001041EB" w:rsidRPr="00954704" w:rsidRDefault="001041EB" w:rsidP="001041EB">
      <w:pPr>
        <w:pStyle w:val="Corpodotexto"/>
        <w:rPr>
          <w:lang w:val="pt-PT"/>
        </w:rPr>
      </w:pPr>
    </w:p>
    <w:p w14:paraId="1EEBD81A" w14:textId="706B3702" w:rsidR="00A43C63" w:rsidRPr="00954704" w:rsidRDefault="00985F58" w:rsidP="00D27F76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  <w:bookmarkStart w:id="3" w:name="_Hlk87559750"/>
      <w:r w:rsidRPr="00954704">
        <w:rPr>
          <w:sz w:val="26"/>
          <w:szCs w:val="26"/>
          <w:lang w:val="pt-PT"/>
        </w:rPr>
        <w:t xml:space="preserve">O exercício </w:t>
      </w:r>
      <w:r w:rsidR="001E5DDB" w:rsidRPr="00954704">
        <w:rPr>
          <w:sz w:val="26"/>
          <w:szCs w:val="26"/>
          <w:lang w:val="pt-PT"/>
        </w:rPr>
        <w:t>2</w:t>
      </w:r>
      <w:r w:rsidRPr="00954704">
        <w:rPr>
          <w:sz w:val="26"/>
          <w:szCs w:val="26"/>
          <w:lang w:val="pt-PT"/>
        </w:rPr>
        <w:t xml:space="preserve"> de Cibersegurança tem como objetivo explorar vu</w:t>
      </w:r>
      <w:r w:rsidR="00493EA5" w:rsidRPr="00954704">
        <w:rPr>
          <w:sz w:val="26"/>
          <w:szCs w:val="26"/>
          <w:lang w:val="pt-PT"/>
        </w:rPr>
        <w:t>l</w:t>
      </w:r>
      <w:r w:rsidRPr="00954704">
        <w:rPr>
          <w:sz w:val="26"/>
          <w:szCs w:val="26"/>
          <w:lang w:val="pt-PT"/>
        </w:rPr>
        <w:t xml:space="preserve">nerabilidades de uma </w:t>
      </w:r>
      <w:r w:rsidR="001E5DDB" w:rsidRPr="00954704">
        <w:rPr>
          <w:sz w:val="26"/>
          <w:szCs w:val="26"/>
          <w:lang w:val="pt-PT"/>
        </w:rPr>
        <w:t>página web.</w:t>
      </w:r>
      <w:r w:rsidR="00D27F76" w:rsidRPr="00954704">
        <w:rPr>
          <w:sz w:val="26"/>
          <w:szCs w:val="26"/>
          <w:lang w:val="pt-PT"/>
        </w:rPr>
        <w:t xml:space="preserve"> A aplicação possui diversas vulnerabilidades deliberadamente realizadas de forma a explorar essas mesmas vulnerabilidades.</w:t>
      </w:r>
    </w:p>
    <w:p w14:paraId="0E5865E9" w14:textId="77777777" w:rsidR="005F0BB5" w:rsidRPr="00954704" w:rsidRDefault="005F0BB5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</w:p>
    <w:p w14:paraId="617503DE" w14:textId="77777777" w:rsidR="00AE0657" w:rsidRPr="00954704" w:rsidRDefault="00D27F76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  <w:r w:rsidRPr="00954704">
        <w:rPr>
          <w:sz w:val="26"/>
          <w:szCs w:val="26"/>
          <w:lang w:val="pt-PT"/>
        </w:rPr>
        <w:t xml:space="preserve">Inicialmente será realizada uma análise estática de forma verificar </w:t>
      </w:r>
      <w:r w:rsidR="009D5D0A" w:rsidRPr="00954704">
        <w:rPr>
          <w:sz w:val="26"/>
          <w:szCs w:val="26"/>
          <w:lang w:val="pt-PT"/>
        </w:rPr>
        <w:t xml:space="preserve">possíveis </w:t>
      </w:r>
      <w:r w:rsidRPr="00954704">
        <w:rPr>
          <w:sz w:val="26"/>
          <w:szCs w:val="26"/>
          <w:lang w:val="pt-PT"/>
        </w:rPr>
        <w:t xml:space="preserve">vulnerabilidades na implementação e que podem </w:t>
      </w:r>
      <w:r w:rsidR="009D5D0A" w:rsidRPr="00954704">
        <w:rPr>
          <w:sz w:val="26"/>
          <w:szCs w:val="26"/>
          <w:lang w:val="pt-PT"/>
        </w:rPr>
        <w:t xml:space="preserve">ser corrigidas. </w:t>
      </w:r>
    </w:p>
    <w:p w14:paraId="7B30CE23" w14:textId="77777777" w:rsidR="00AE0657" w:rsidRPr="00954704" w:rsidRDefault="00AE0657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</w:p>
    <w:p w14:paraId="0D51579D" w14:textId="3D3516BB" w:rsidR="00D51522" w:rsidRPr="00954704" w:rsidRDefault="009D5D0A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  <w:r w:rsidRPr="00954704">
        <w:rPr>
          <w:sz w:val="26"/>
          <w:szCs w:val="26"/>
          <w:lang w:val="pt-PT"/>
        </w:rPr>
        <w:t xml:space="preserve">De seguida será </w:t>
      </w:r>
      <w:r w:rsidR="00AE0657" w:rsidRPr="00954704">
        <w:rPr>
          <w:sz w:val="26"/>
          <w:szCs w:val="26"/>
          <w:lang w:val="pt-PT"/>
        </w:rPr>
        <w:t xml:space="preserve">feita a análise de código, esta análise é feita quando o programa se encontra a correr e são forçados ataques durante a sua execução para ver se é resistente ou não aos ataques realizados. </w:t>
      </w:r>
      <w:r w:rsidR="006A6653" w:rsidRPr="00954704">
        <w:rPr>
          <w:sz w:val="26"/>
          <w:szCs w:val="26"/>
          <w:lang w:val="pt-PT"/>
        </w:rPr>
        <w:t>Para realizar os ataques será utilizado um proxy de ataque nomeadamente o OWASP ZAP, este é um software de segurança de aplicações web de código aberto.</w:t>
      </w:r>
    </w:p>
    <w:p w14:paraId="38B5C9FE" w14:textId="6EEAEDEE" w:rsidR="006A6653" w:rsidRPr="00954704" w:rsidRDefault="006A6653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</w:p>
    <w:p w14:paraId="45B6AE02" w14:textId="77777777" w:rsidR="006A6653" w:rsidRPr="00954704" w:rsidRDefault="006A6653" w:rsidP="005F0BB5">
      <w:pPr>
        <w:pStyle w:val="Corpodotexto"/>
        <w:spacing w:line="360" w:lineRule="auto"/>
        <w:ind w:firstLine="709"/>
        <w:jc w:val="both"/>
        <w:rPr>
          <w:sz w:val="26"/>
          <w:szCs w:val="26"/>
          <w:lang w:val="pt-PT"/>
        </w:rPr>
      </w:pPr>
    </w:p>
    <w:bookmarkEnd w:id="3"/>
    <w:p w14:paraId="3A4CF967" w14:textId="77777777" w:rsidR="005F0BB5" w:rsidRPr="00954704" w:rsidRDefault="005F0BB5" w:rsidP="001041EB">
      <w:pPr>
        <w:pStyle w:val="Corpodotexto"/>
        <w:rPr>
          <w:lang w:val="pt-PT"/>
        </w:rPr>
      </w:pPr>
    </w:p>
    <w:p w14:paraId="4AC7C151" w14:textId="547F947C" w:rsidR="0095055F" w:rsidRPr="00954704" w:rsidRDefault="0095055F" w:rsidP="001041EB">
      <w:pPr>
        <w:pStyle w:val="Corpodotexto"/>
        <w:rPr>
          <w:lang w:val="pt-PT"/>
        </w:rPr>
      </w:pPr>
    </w:p>
    <w:p w14:paraId="0247CDC3" w14:textId="17AD73EE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74452CE1" w14:textId="1CD7A628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180E0E19" w14:textId="6E3F8615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1607CBE4" w14:textId="4425B1D6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75242792" w14:textId="070EFB29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64C615C1" w14:textId="1E3D805B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3871E479" w14:textId="0456BF64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0EF9131B" w14:textId="045EB9FF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41120E2E" w14:textId="6CB6CA6F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3B80E85B" w14:textId="5B5EB16A" w:rsidR="00985F58" w:rsidRPr="00954704" w:rsidRDefault="00985F58" w:rsidP="001041EB">
      <w:pPr>
        <w:pStyle w:val="Corpodotexto"/>
        <w:rPr>
          <w:sz w:val="26"/>
          <w:szCs w:val="26"/>
          <w:lang w:val="pt-PT"/>
        </w:rPr>
      </w:pPr>
    </w:p>
    <w:p w14:paraId="6A604806" w14:textId="71CF971B" w:rsidR="00E22693" w:rsidRPr="00954704" w:rsidRDefault="00E22693" w:rsidP="001041EB">
      <w:pPr>
        <w:pStyle w:val="Corpodotexto"/>
        <w:rPr>
          <w:lang w:val="pt-PT"/>
        </w:rPr>
      </w:pPr>
    </w:p>
    <w:p w14:paraId="0BC7A091" w14:textId="0F7DAD5B" w:rsidR="00634A9A" w:rsidRDefault="0076291B" w:rsidP="00471651">
      <w:pPr>
        <w:pStyle w:val="Ttulo1"/>
        <w:rPr>
          <w:sz w:val="40"/>
          <w:szCs w:val="40"/>
          <w:lang w:val="pt-PT"/>
        </w:rPr>
      </w:pPr>
      <w:bookmarkStart w:id="4" w:name="_Toc42907010"/>
      <w:bookmarkStart w:id="5" w:name="_Toc43547779"/>
      <w:bookmarkStart w:id="6" w:name="_Toc89256063"/>
      <w:r w:rsidRPr="00954704">
        <w:rPr>
          <w:sz w:val="40"/>
          <w:szCs w:val="40"/>
          <w:lang w:val="pt-PT"/>
        </w:rPr>
        <w:lastRenderedPageBreak/>
        <w:t>2.</w:t>
      </w:r>
      <w:r w:rsidR="00575E89" w:rsidRPr="00954704">
        <w:rPr>
          <w:sz w:val="40"/>
          <w:szCs w:val="40"/>
          <w:lang w:val="pt-PT"/>
        </w:rPr>
        <w:t xml:space="preserve"> </w:t>
      </w:r>
      <w:r w:rsidRPr="00954704">
        <w:rPr>
          <w:sz w:val="40"/>
          <w:szCs w:val="40"/>
          <w:lang w:val="pt-PT"/>
        </w:rPr>
        <w:t>Desenvolvimento</w:t>
      </w:r>
      <w:bookmarkEnd w:id="4"/>
      <w:bookmarkEnd w:id="5"/>
      <w:bookmarkEnd w:id="6"/>
    </w:p>
    <w:p w14:paraId="63704363" w14:textId="77777777" w:rsidR="00471651" w:rsidRPr="00471651" w:rsidRDefault="00471651" w:rsidP="00471651">
      <w:pPr>
        <w:pStyle w:val="Corpodotexto"/>
        <w:rPr>
          <w:lang w:val="pt-PT"/>
        </w:rPr>
      </w:pPr>
    </w:p>
    <w:p w14:paraId="02DF2D68" w14:textId="64D62A2B" w:rsidR="00634A9A" w:rsidRDefault="00471651" w:rsidP="00471651">
      <w:pPr>
        <w:pStyle w:val="Ttulo1"/>
        <w:rPr>
          <w:sz w:val="36"/>
          <w:szCs w:val="36"/>
        </w:rPr>
      </w:pPr>
      <w:bookmarkStart w:id="7" w:name="_Toc89256064"/>
      <w:r w:rsidRPr="00471651">
        <w:rPr>
          <w:sz w:val="36"/>
          <w:szCs w:val="36"/>
        </w:rPr>
        <w:t>Análise estática</w:t>
      </w:r>
      <w:bookmarkEnd w:id="7"/>
    </w:p>
    <w:p w14:paraId="071CA178" w14:textId="77777777" w:rsidR="00471651" w:rsidRPr="00471651" w:rsidRDefault="00471651" w:rsidP="00471651">
      <w:pPr>
        <w:pStyle w:val="Corpodotexto"/>
      </w:pPr>
    </w:p>
    <w:p w14:paraId="0290EE64" w14:textId="09C1AA26" w:rsidR="00985F58" w:rsidRPr="00954704" w:rsidRDefault="004C5BA5" w:rsidP="0044700A">
      <w:pPr>
        <w:pStyle w:val="Ttulo1"/>
      </w:pPr>
      <w:bookmarkStart w:id="8" w:name="_Toc89256065"/>
      <w:r w:rsidRPr="00954704">
        <w:t>1</w:t>
      </w:r>
      <w:r w:rsidR="0044700A">
        <w:t xml:space="preserve"> </w:t>
      </w:r>
      <w:bookmarkStart w:id="9" w:name="_Hlk89179025"/>
      <w:r w:rsidR="0044700A">
        <w:t>ª Alínea</w:t>
      </w:r>
      <w:bookmarkEnd w:id="8"/>
      <w:bookmarkEnd w:id="9"/>
    </w:p>
    <w:p w14:paraId="3703CA6F" w14:textId="13FA379E" w:rsidR="004C5BA5" w:rsidRPr="00954704" w:rsidRDefault="007353C6" w:rsidP="004C5BA5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954704">
        <w:rPr>
          <w:noProof/>
          <w:sz w:val="26"/>
          <w:szCs w:val="26"/>
          <w:lang w:val="pt-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13468B1" wp14:editId="083218E3">
                <wp:simplePos x="0" y="0"/>
                <wp:positionH relativeFrom="column">
                  <wp:posOffset>0</wp:posOffset>
                </wp:positionH>
                <wp:positionV relativeFrom="paragraph">
                  <wp:posOffset>1289685</wp:posOffset>
                </wp:positionV>
                <wp:extent cx="6193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C13E5" w14:textId="4414545E" w:rsidR="007353C6" w:rsidRPr="0000500F" w:rsidRDefault="007353C6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lang w:val="pt-BR"/>
                              </w:rPr>
                            </w:pPr>
                            <w:bookmarkStart w:id="10" w:name="_Toc89178960"/>
                            <w:bookmarkStart w:id="11" w:name="_Toc89289209"/>
                            <w:r w:rsidRPr="00B40CC4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40CC4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40CC4">
                              <w:rPr>
                                <w:lang w:val="pt-PT"/>
                              </w:rPr>
                              <w:t xml:space="preserve"> - Clonagem do código fonte do Juice Shop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468B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01.55pt;width:487.6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" stroked="f">
                <v:textbox style="mso-fit-shape-to-text:t" inset="0,0,0,0">
                  <w:txbxContent>
                    <w:p w14:paraId="6A2C13E5" w14:textId="4414545E" w:rsidR="007353C6" w:rsidRPr="0000500F" w:rsidRDefault="007353C6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lang w:val="pt-BR"/>
                        </w:rPr>
                      </w:pPr>
                      <w:bookmarkStart w:id="12" w:name="_Toc89178960"/>
                      <w:bookmarkStart w:id="13" w:name="_Toc89289209"/>
                      <w:r w:rsidRPr="00B40CC4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40CC4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B40CC4">
                        <w:rPr>
                          <w:lang w:val="pt-PT"/>
                        </w:rPr>
                        <w:t xml:space="preserve"> - Clonagem do código fonte do Juice Shop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954704">
        <w:rPr>
          <w:noProof/>
          <w:sz w:val="26"/>
          <w:szCs w:val="26"/>
          <w:lang w:val="pt-PT"/>
        </w:rPr>
        <w:drawing>
          <wp:anchor distT="0" distB="0" distL="114300" distR="114300" simplePos="0" relativeHeight="251678720" behindDoc="1" locked="0" layoutInCell="1" allowOverlap="1" wp14:anchorId="44CEB474" wp14:editId="42D9115C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6193155" cy="507365"/>
            <wp:effectExtent l="0" t="0" r="0" b="6985"/>
            <wp:wrapTight wrapText="bothSides">
              <wp:wrapPolygon edited="0">
                <wp:start x="0" y="0"/>
                <wp:lineTo x="0" y="21086"/>
                <wp:lineTo x="21527" y="21086"/>
                <wp:lineTo x="2152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BA5" w:rsidRPr="00954704">
        <w:rPr>
          <w:sz w:val="26"/>
          <w:szCs w:val="26"/>
          <w:lang w:val="pt-PT"/>
        </w:rPr>
        <w:t xml:space="preserve">Para </w:t>
      </w:r>
      <w:r w:rsidR="009A6F2B" w:rsidRPr="00954704">
        <w:rPr>
          <w:sz w:val="26"/>
          <w:szCs w:val="26"/>
          <w:lang w:val="pt-PT"/>
        </w:rPr>
        <w:t xml:space="preserve">realizar esta alínea foi adicionado </w:t>
      </w:r>
      <w:r w:rsidRPr="00954704">
        <w:rPr>
          <w:sz w:val="26"/>
          <w:szCs w:val="26"/>
          <w:lang w:val="pt-PT"/>
        </w:rPr>
        <w:t>o código fonte da aplicação Juice Shop. Isto foi possível através da ação de clonagem do GitHub como se pode observar na figura que se segue:</w:t>
      </w:r>
    </w:p>
    <w:p w14:paraId="138D6579" w14:textId="78D2231F" w:rsidR="007353C6" w:rsidRPr="00954704" w:rsidRDefault="007353C6" w:rsidP="004C5BA5">
      <w:pPr>
        <w:pStyle w:val="Corpodotexto"/>
        <w:spacing w:line="360" w:lineRule="auto"/>
        <w:jc w:val="both"/>
        <w:rPr>
          <w:lang w:val="pt-PT"/>
        </w:rPr>
      </w:pPr>
    </w:p>
    <w:p w14:paraId="1FEED43C" w14:textId="0B86F99A" w:rsidR="007353C6" w:rsidRPr="00954704" w:rsidRDefault="007353C6" w:rsidP="004C5BA5">
      <w:pPr>
        <w:pStyle w:val="Corpodotexto"/>
        <w:spacing w:line="360" w:lineRule="auto"/>
        <w:jc w:val="both"/>
        <w:rPr>
          <w:lang w:val="pt-PT"/>
        </w:rPr>
      </w:pPr>
    </w:p>
    <w:p w14:paraId="7D40719F" w14:textId="69233FD0" w:rsidR="007353C6" w:rsidRPr="00954704" w:rsidRDefault="007353C6" w:rsidP="005A6AC8">
      <w:pPr>
        <w:pStyle w:val="Ttulo1"/>
        <w:spacing w:line="360" w:lineRule="auto"/>
        <w:rPr>
          <w:lang w:val="pt-PT"/>
        </w:rPr>
      </w:pPr>
      <w:bookmarkStart w:id="14" w:name="_Toc89256066"/>
      <w:r w:rsidRPr="00954704">
        <w:rPr>
          <w:lang w:val="pt-PT"/>
        </w:rPr>
        <w:t>2</w:t>
      </w:r>
      <w:r w:rsidR="00AC34C6" w:rsidRPr="00AC34C6">
        <w:t xml:space="preserve"> </w:t>
      </w:r>
      <w:r w:rsidR="00AC34C6">
        <w:t>ª Alínea</w:t>
      </w:r>
      <w:bookmarkEnd w:id="14"/>
    </w:p>
    <w:p w14:paraId="250E6903" w14:textId="266AB02D" w:rsidR="00985F58" w:rsidRPr="00954704" w:rsidRDefault="00315F9A" w:rsidP="007353C6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954704">
        <w:rPr>
          <w:noProof/>
          <w:sz w:val="26"/>
          <w:szCs w:val="26"/>
          <w:lang w:val="pt-P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F57FF2" wp14:editId="60FB718B">
                <wp:simplePos x="0" y="0"/>
                <wp:positionH relativeFrom="column">
                  <wp:posOffset>-356235</wp:posOffset>
                </wp:positionH>
                <wp:positionV relativeFrom="paragraph">
                  <wp:posOffset>1483360</wp:posOffset>
                </wp:positionV>
                <wp:extent cx="6904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26D60" w14:textId="7BA70017" w:rsidR="00315F9A" w:rsidRPr="00E978C7" w:rsidRDefault="00315F9A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lang w:val="pt-BR"/>
                              </w:rPr>
                            </w:pPr>
                            <w:bookmarkStart w:id="15" w:name="_Toc89178961"/>
                            <w:bookmarkStart w:id="16" w:name="_Toc89289210"/>
                            <w:r w:rsidRPr="00B40CC4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40CC4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B40CC4">
                              <w:rPr>
                                <w:lang w:val="pt-PT"/>
                              </w:rPr>
                              <w:t xml:space="preserve"> - Resultado da análise estática de código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7FF2" id="Caixa de texto 5" o:spid="_x0000_s1027" type="#_x0000_t202" style="position:absolute;left:0;text-align:left;margin-left:-28.05pt;margin-top:116.8pt;width:543.7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" stroked="f">
                <v:textbox style="mso-fit-shape-to-text:t" inset="0,0,0,0">
                  <w:txbxContent>
                    <w:p w14:paraId="03426D60" w14:textId="7BA70017" w:rsidR="00315F9A" w:rsidRPr="00E978C7" w:rsidRDefault="00315F9A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lang w:val="pt-BR"/>
                        </w:rPr>
                      </w:pPr>
                      <w:bookmarkStart w:id="17" w:name="_Toc89178961"/>
                      <w:bookmarkStart w:id="18" w:name="_Toc89289210"/>
                      <w:r w:rsidRPr="00B40CC4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40CC4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B40CC4">
                        <w:rPr>
                          <w:lang w:val="pt-PT"/>
                        </w:rPr>
                        <w:t xml:space="preserve"> - Resultado da análise estática de código</w:t>
                      </w:r>
                      <w:bookmarkEnd w:id="17"/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 w:rsidRPr="00954704">
        <w:rPr>
          <w:noProof/>
          <w:sz w:val="26"/>
          <w:szCs w:val="26"/>
          <w:lang w:val="pt-PT"/>
        </w:rPr>
        <w:drawing>
          <wp:anchor distT="0" distB="0" distL="114300" distR="114300" simplePos="0" relativeHeight="251681792" behindDoc="1" locked="0" layoutInCell="1" allowOverlap="1" wp14:anchorId="528282F8" wp14:editId="5BA6CE05">
            <wp:simplePos x="0" y="0"/>
            <wp:positionH relativeFrom="margin">
              <wp:align>center</wp:align>
            </wp:positionH>
            <wp:positionV relativeFrom="paragraph">
              <wp:posOffset>976630</wp:posOffset>
            </wp:positionV>
            <wp:extent cx="690499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1513" y="21051"/>
                <wp:lineTo x="2151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3C6" w:rsidRPr="00954704">
        <w:rPr>
          <w:sz w:val="26"/>
          <w:szCs w:val="26"/>
          <w:lang w:val="pt-PT"/>
        </w:rPr>
        <w:t>O GitHub permite ações de análise de segurança para o código fonte das aplicações. Para realizar</w:t>
      </w:r>
      <w:r w:rsidRPr="00954704">
        <w:rPr>
          <w:sz w:val="26"/>
          <w:szCs w:val="26"/>
          <w:lang w:val="pt-PT"/>
        </w:rPr>
        <w:t xml:space="preserve"> esta análise é necessário ir para a parte de segurança e selecionar a opção de realizar scan de alertas. O resultado obtido foi o que se segue:</w:t>
      </w:r>
    </w:p>
    <w:p w14:paraId="748296CE" w14:textId="5B835773" w:rsidR="00315F9A" w:rsidRPr="00954704" w:rsidRDefault="00315F9A" w:rsidP="007353C6">
      <w:pPr>
        <w:pStyle w:val="Corpodotexto"/>
        <w:spacing w:line="360" w:lineRule="auto"/>
        <w:jc w:val="both"/>
        <w:rPr>
          <w:lang w:val="pt-PT"/>
        </w:rPr>
      </w:pPr>
    </w:p>
    <w:p w14:paraId="58BEC825" w14:textId="2A110677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6A31C098" w14:textId="11B67E5C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211A3B8F" w14:textId="066B8FE8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677C582C" w14:textId="284F8639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0DDD0450" w14:textId="72FB2F1A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294AE192" w14:textId="38BC71E2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47D943CB" w14:textId="77777777" w:rsidR="00422A5E" w:rsidRPr="00954704" w:rsidRDefault="00422A5E" w:rsidP="007353C6">
      <w:pPr>
        <w:pStyle w:val="Corpodotexto"/>
        <w:spacing w:line="360" w:lineRule="auto"/>
        <w:jc w:val="both"/>
        <w:rPr>
          <w:lang w:val="pt-PT"/>
        </w:rPr>
      </w:pPr>
    </w:p>
    <w:p w14:paraId="4A49FB36" w14:textId="764FD1CA" w:rsidR="00315F9A" w:rsidRPr="00954704" w:rsidRDefault="00315F9A" w:rsidP="005A6AC8">
      <w:pPr>
        <w:pStyle w:val="Ttulo1"/>
        <w:spacing w:line="360" w:lineRule="auto"/>
        <w:rPr>
          <w:lang w:val="pt-PT"/>
        </w:rPr>
      </w:pPr>
      <w:bookmarkStart w:id="19" w:name="_Toc89256067"/>
      <w:r w:rsidRPr="00954704">
        <w:rPr>
          <w:lang w:val="pt-PT"/>
        </w:rPr>
        <w:lastRenderedPageBreak/>
        <w:t>3</w:t>
      </w:r>
      <w:r w:rsidR="00AC34C6" w:rsidRPr="00AC34C6">
        <w:t xml:space="preserve"> </w:t>
      </w:r>
      <w:r w:rsidR="00AC34C6">
        <w:t>ª Alínea</w:t>
      </w:r>
      <w:bookmarkEnd w:id="19"/>
    </w:p>
    <w:p w14:paraId="63B0E079" w14:textId="38293D18" w:rsidR="00422A5E" w:rsidRPr="00634A9A" w:rsidRDefault="00422A5E" w:rsidP="00422A5E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O CodeQL identificou a linha de código </w:t>
      </w:r>
      <w:r w:rsidR="00634A9A" w:rsidRPr="00634A9A">
        <w:rPr>
          <w:sz w:val="26"/>
          <w:szCs w:val="26"/>
          <w:lang w:val="pt-PT"/>
        </w:rPr>
        <w:t>vulnerável</w:t>
      </w:r>
      <w:r w:rsidRPr="00634A9A">
        <w:rPr>
          <w:sz w:val="26"/>
          <w:szCs w:val="26"/>
          <w:lang w:val="pt-PT"/>
        </w:rPr>
        <w:t xml:space="preserve"> porque no próprio código angular é feito uma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á base dados.</w:t>
      </w:r>
    </w:p>
    <w:p w14:paraId="3F296844" w14:textId="441D8DC5" w:rsidR="00422A5E" w:rsidRPr="00634A9A" w:rsidRDefault="00422A5E" w:rsidP="00422A5E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Isto é considerado uma vulnerabilidade porque quem deve fazer a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</w:t>
      </w:r>
      <w:r w:rsidR="000807EB">
        <w:rPr>
          <w:sz w:val="26"/>
          <w:szCs w:val="26"/>
          <w:lang w:val="pt-PT"/>
        </w:rPr>
        <w:t>à</w:t>
      </w:r>
      <w:r w:rsidRPr="00634A9A">
        <w:rPr>
          <w:sz w:val="26"/>
          <w:szCs w:val="26"/>
          <w:lang w:val="pt-PT"/>
        </w:rPr>
        <w:t xml:space="preserve"> base dados deve ser o servidor e não o próprio cliente, sendo o cliente a executar a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o cliente tem acesso ao código fonte e pode alterar esse código. </w:t>
      </w:r>
    </w:p>
    <w:p w14:paraId="6C163B0C" w14:textId="3E8D761A" w:rsidR="00422A5E" w:rsidRPr="00634A9A" w:rsidRDefault="00422A5E" w:rsidP="00422A5E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Com esta vulnerabilidade o cliente pode alterar a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</w:t>
      </w:r>
      <w:r w:rsidR="009E565D" w:rsidRPr="00634A9A">
        <w:rPr>
          <w:sz w:val="26"/>
          <w:szCs w:val="26"/>
          <w:lang w:val="pt-PT"/>
        </w:rPr>
        <w:t xml:space="preserve">feita á base dados </w:t>
      </w:r>
      <w:r w:rsidRPr="00634A9A">
        <w:rPr>
          <w:sz w:val="26"/>
          <w:szCs w:val="26"/>
          <w:lang w:val="pt-PT"/>
        </w:rPr>
        <w:t>e correr código malicioso,</w:t>
      </w:r>
      <w:r w:rsidR="009E565D" w:rsidRPr="00634A9A">
        <w:rPr>
          <w:sz w:val="26"/>
          <w:szCs w:val="26"/>
          <w:lang w:val="pt-PT"/>
        </w:rPr>
        <w:t xml:space="preserve"> </w:t>
      </w:r>
      <w:r w:rsidRPr="00634A9A">
        <w:rPr>
          <w:sz w:val="26"/>
          <w:szCs w:val="26"/>
          <w:lang w:val="pt-PT"/>
        </w:rPr>
        <w:t>nomeadamente aceder a dados sensíveis, alterar dados, desligar a DBMS, aceder ao conteúdo de um ficheiro presente no sistema de ficheiros e emitir comandos ao sistema operativo.</w:t>
      </w:r>
    </w:p>
    <w:p w14:paraId="2CA8CEBE" w14:textId="6C2FC89D" w:rsidR="004C5BA5" w:rsidRPr="00634A9A" w:rsidRDefault="00422A5E" w:rsidP="009E565D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A este tipo de ataque é </w:t>
      </w:r>
      <w:r w:rsidR="00634A9A" w:rsidRPr="00634A9A">
        <w:rPr>
          <w:sz w:val="26"/>
          <w:szCs w:val="26"/>
          <w:lang w:val="pt-PT"/>
        </w:rPr>
        <w:t>designado</w:t>
      </w:r>
      <w:r w:rsidRPr="00634A9A">
        <w:rPr>
          <w:sz w:val="26"/>
          <w:szCs w:val="26"/>
          <w:lang w:val="pt-PT"/>
        </w:rPr>
        <w:t xml:space="preserve"> SQL Injection, onde o cliente realizada uma consulta através dos dados de entrada do cliente para a aplicação. Neste caso a fonte é o cliente e o destino é a base dados.</w:t>
      </w:r>
    </w:p>
    <w:p w14:paraId="00B93AA3" w14:textId="6DAE491B" w:rsidR="009E565D" w:rsidRPr="00954704" w:rsidRDefault="009E565D" w:rsidP="009E565D">
      <w:pPr>
        <w:pStyle w:val="Corpodotexto"/>
        <w:spacing w:line="360" w:lineRule="auto"/>
        <w:jc w:val="both"/>
        <w:rPr>
          <w:lang w:val="pt-PT"/>
        </w:rPr>
      </w:pPr>
    </w:p>
    <w:p w14:paraId="5237955B" w14:textId="77777777" w:rsidR="009E565D" w:rsidRPr="00954704" w:rsidRDefault="009E565D" w:rsidP="009E565D">
      <w:pPr>
        <w:pStyle w:val="Corpodotexto"/>
        <w:spacing w:line="360" w:lineRule="auto"/>
        <w:jc w:val="both"/>
        <w:rPr>
          <w:lang w:val="pt-PT"/>
        </w:rPr>
      </w:pPr>
    </w:p>
    <w:p w14:paraId="0F0BA722" w14:textId="18E34A95" w:rsidR="009E565D" w:rsidRPr="00954704" w:rsidRDefault="009E565D" w:rsidP="005A6AC8">
      <w:pPr>
        <w:pStyle w:val="Ttulo1"/>
        <w:spacing w:line="360" w:lineRule="auto"/>
        <w:rPr>
          <w:lang w:val="pt-PT"/>
        </w:rPr>
      </w:pPr>
      <w:bookmarkStart w:id="20" w:name="_Toc89256068"/>
      <w:r w:rsidRPr="00954704">
        <w:rPr>
          <w:lang w:val="pt-PT"/>
        </w:rPr>
        <w:t>4</w:t>
      </w:r>
      <w:r w:rsidR="00AC34C6" w:rsidRPr="00AC34C6">
        <w:t xml:space="preserve"> </w:t>
      </w:r>
      <w:r w:rsidR="00AC34C6">
        <w:t>ª Alínea</w:t>
      </w:r>
      <w:bookmarkEnd w:id="20"/>
    </w:p>
    <w:p w14:paraId="1CAA3A22" w14:textId="200C27C4" w:rsidR="009E565D" w:rsidRPr="00634A9A" w:rsidRDefault="009E565D" w:rsidP="009E565D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Um falso positivo é quando o sistema assume que é uma vulnerabilidade quando na verdade não existe nenhuma vulnerabilidade. Neste caso seria o sistema classificar um pedido do cliente diretamente </w:t>
      </w:r>
      <w:r w:rsidR="000807EB">
        <w:rPr>
          <w:sz w:val="26"/>
          <w:szCs w:val="26"/>
          <w:lang w:val="pt-PT"/>
        </w:rPr>
        <w:t>à</w:t>
      </w:r>
      <w:r w:rsidRPr="00634A9A">
        <w:rPr>
          <w:sz w:val="26"/>
          <w:szCs w:val="26"/>
          <w:lang w:val="pt-PT"/>
        </w:rPr>
        <w:t xml:space="preserve"> base dados, quando na verdade não é o cliente que realiza o pedido </w:t>
      </w:r>
      <w:r w:rsidR="000807EB">
        <w:rPr>
          <w:sz w:val="26"/>
          <w:szCs w:val="26"/>
          <w:lang w:val="pt-PT"/>
        </w:rPr>
        <w:t>à</w:t>
      </w:r>
      <w:r w:rsidRPr="00634A9A">
        <w:rPr>
          <w:sz w:val="26"/>
          <w:szCs w:val="26"/>
          <w:lang w:val="pt-PT"/>
        </w:rPr>
        <w:t xml:space="preserve"> base dados diretamente.</w:t>
      </w:r>
    </w:p>
    <w:p w14:paraId="111D680E" w14:textId="2BC8F75D" w:rsidR="009E565D" w:rsidRPr="00634A9A" w:rsidRDefault="009E565D" w:rsidP="009E565D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Um falso negativo é quando o sistema não deteta nenhuma vulnerabilidade, quando na realidade existe uma vulnerabilidade real no sistema. Isto poderia acontecer se fosse </w:t>
      </w:r>
      <w:r w:rsidR="004E35D4" w:rsidRPr="00634A9A">
        <w:rPr>
          <w:sz w:val="26"/>
          <w:szCs w:val="26"/>
          <w:lang w:val="pt-PT"/>
        </w:rPr>
        <w:t>realizada</w:t>
      </w:r>
      <w:r w:rsidRPr="00634A9A">
        <w:rPr>
          <w:sz w:val="26"/>
          <w:szCs w:val="26"/>
          <w:lang w:val="pt-PT"/>
        </w:rPr>
        <w:t xml:space="preserve"> uma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à base dados diretamente e </w:t>
      </w:r>
      <w:r w:rsidR="000807EB">
        <w:rPr>
          <w:sz w:val="26"/>
          <w:szCs w:val="26"/>
          <w:lang w:val="pt-PT"/>
        </w:rPr>
        <w:t>esta</w:t>
      </w:r>
      <w:r w:rsidRPr="00634A9A">
        <w:rPr>
          <w:sz w:val="26"/>
          <w:szCs w:val="26"/>
          <w:lang w:val="pt-PT"/>
        </w:rPr>
        <w:t xml:space="preserve"> devolvesse uma resposta </w:t>
      </w:r>
      <w:r w:rsidR="004E35D4" w:rsidRPr="00634A9A">
        <w:rPr>
          <w:sz w:val="26"/>
          <w:szCs w:val="26"/>
          <w:lang w:val="pt-PT"/>
        </w:rPr>
        <w:t>à</w:t>
      </w:r>
      <w:r w:rsidRPr="00634A9A">
        <w:rPr>
          <w:sz w:val="26"/>
          <w:szCs w:val="26"/>
          <w:lang w:val="pt-PT"/>
        </w:rPr>
        <w:t xml:space="preserve"> </w:t>
      </w:r>
      <w:r w:rsidRPr="00634A9A">
        <w:rPr>
          <w:i/>
          <w:iCs/>
          <w:sz w:val="26"/>
          <w:szCs w:val="26"/>
          <w:lang w:val="pt-PT"/>
        </w:rPr>
        <w:t>query</w:t>
      </w:r>
      <w:r w:rsidRPr="00634A9A">
        <w:rPr>
          <w:sz w:val="26"/>
          <w:szCs w:val="26"/>
          <w:lang w:val="pt-PT"/>
        </w:rPr>
        <w:t xml:space="preserve"> do cliente.</w:t>
      </w:r>
    </w:p>
    <w:p w14:paraId="52EC737A" w14:textId="5416E15E" w:rsidR="004E35D4" w:rsidRPr="00954704" w:rsidRDefault="004E35D4" w:rsidP="009E565D">
      <w:pPr>
        <w:pStyle w:val="Corpodotexto"/>
        <w:spacing w:line="360" w:lineRule="auto"/>
        <w:jc w:val="both"/>
        <w:rPr>
          <w:lang w:val="pt-PT"/>
        </w:rPr>
      </w:pPr>
    </w:p>
    <w:p w14:paraId="0CD0A905" w14:textId="00301F22" w:rsidR="004E35D4" w:rsidRDefault="004E35D4" w:rsidP="009E565D">
      <w:pPr>
        <w:pStyle w:val="Corpodotexto"/>
        <w:spacing w:line="360" w:lineRule="auto"/>
        <w:jc w:val="both"/>
        <w:rPr>
          <w:lang w:val="pt-PT"/>
        </w:rPr>
      </w:pPr>
    </w:p>
    <w:p w14:paraId="512704A3" w14:textId="60E9BE47" w:rsidR="00634A9A" w:rsidRDefault="00634A9A" w:rsidP="009E565D">
      <w:pPr>
        <w:pStyle w:val="Corpodotexto"/>
        <w:spacing w:line="360" w:lineRule="auto"/>
        <w:jc w:val="both"/>
        <w:rPr>
          <w:lang w:val="pt-PT"/>
        </w:rPr>
      </w:pPr>
    </w:p>
    <w:p w14:paraId="02358296" w14:textId="59DF7155" w:rsidR="00634A9A" w:rsidRDefault="00634A9A" w:rsidP="009E565D">
      <w:pPr>
        <w:pStyle w:val="Corpodotexto"/>
        <w:spacing w:line="360" w:lineRule="auto"/>
        <w:jc w:val="both"/>
        <w:rPr>
          <w:lang w:val="pt-PT"/>
        </w:rPr>
      </w:pPr>
    </w:p>
    <w:p w14:paraId="6C0BB69A" w14:textId="77777777" w:rsidR="00634A9A" w:rsidRPr="00954704" w:rsidRDefault="00634A9A" w:rsidP="009E565D">
      <w:pPr>
        <w:pStyle w:val="Corpodotexto"/>
        <w:spacing w:line="360" w:lineRule="auto"/>
        <w:jc w:val="both"/>
        <w:rPr>
          <w:lang w:val="pt-PT"/>
        </w:rPr>
      </w:pPr>
    </w:p>
    <w:p w14:paraId="79145078" w14:textId="40EECB26" w:rsidR="004C5BA5" w:rsidRPr="00954704" w:rsidRDefault="004E35D4" w:rsidP="00490E31">
      <w:pPr>
        <w:pStyle w:val="Ttulo1"/>
        <w:spacing w:line="360" w:lineRule="auto"/>
      </w:pPr>
      <w:bookmarkStart w:id="21" w:name="_Toc89256069"/>
      <w:r w:rsidRPr="00954704">
        <w:lastRenderedPageBreak/>
        <w:t>5</w:t>
      </w:r>
      <w:r w:rsidR="00AC34C6" w:rsidRPr="00AC34C6">
        <w:t xml:space="preserve"> ª Alínea</w:t>
      </w:r>
      <w:bookmarkEnd w:id="21"/>
    </w:p>
    <w:p w14:paraId="3DF9DF7D" w14:textId="751D8E49" w:rsidR="004C5BA5" w:rsidRPr="00634A9A" w:rsidRDefault="004E35D4" w:rsidP="004E35D4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A análise realizada no ponto 3. foi uma análise feita em </w:t>
      </w:r>
      <w:r w:rsidR="00634A9A" w:rsidRPr="00634A9A">
        <w:rPr>
          <w:sz w:val="26"/>
          <w:szCs w:val="26"/>
          <w:lang w:val="pt-PT"/>
        </w:rPr>
        <w:t>T</w:t>
      </w:r>
      <w:r w:rsidRPr="00634A9A">
        <w:rPr>
          <w:sz w:val="26"/>
          <w:szCs w:val="26"/>
          <w:lang w:val="pt-PT"/>
        </w:rPr>
        <w:t>ype</w:t>
      </w:r>
      <w:r w:rsidR="00634A9A" w:rsidRPr="00634A9A">
        <w:rPr>
          <w:sz w:val="26"/>
          <w:szCs w:val="26"/>
          <w:lang w:val="pt-PT"/>
        </w:rPr>
        <w:t>S</w:t>
      </w:r>
      <w:r w:rsidRPr="00634A9A">
        <w:rPr>
          <w:sz w:val="26"/>
          <w:szCs w:val="26"/>
          <w:lang w:val="pt-PT"/>
        </w:rPr>
        <w:t xml:space="preserve">cript. A análise foi realizada localmente isto porque a vulnerabilidade foi detetada relativamente aos argumentos de uma função em Angular. No caso de se tratar de uma vulnerabilidade global o código </w:t>
      </w:r>
      <w:r w:rsidR="00634A9A" w:rsidRPr="00634A9A">
        <w:rPr>
          <w:sz w:val="26"/>
          <w:szCs w:val="26"/>
          <w:lang w:val="pt-PT"/>
        </w:rPr>
        <w:t>vulnerável</w:t>
      </w:r>
      <w:r w:rsidRPr="00634A9A">
        <w:rPr>
          <w:sz w:val="26"/>
          <w:szCs w:val="26"/>
          <w:lang w:val="pt-PT"/>
        </w:rPr>
        <w:t xml:space="preserve"> seria um conjunto de funções e não somente os argumentos de uma função </w:t>
      </w:r>
      <w:r w:rsidR="00634A9A" w:rsidRPr="00634A9A">
        <w:rPr>
          <w:sz w:val="26"/>
          <w:szCs w:val="26"/>
          <w:lang w:val="pt-PT"/>
        </w:rPr>
        <w:t>especificamente</w:t>
      </w:r>
      <w:r w:rsidRPr="00634A9A">
        <w:rPr>
          <w:sz w:val="26"/>
          <w:szCs w:val="26"/>
          <w:lang w:val="pt-PT"/>
        </w:rPr>
        <w:t>.</w:t>
      </w:r>
    </w:p>
    <w:p w14:paraId="28A06B03" w14:textId="186911EE" w:rsidR="004C5BA5" w:rsidRDefault="004C5BA5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11E1A52A" w14:textId="1889FD99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00D2990C" w14:textId="62848BDA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11F61C77" w14:textId="55BB79E0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143F7B57" w14:textId="49D37E13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5198882D" w14:textId="207E9115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3290A1D5" w14:textId="0121483D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74DCF511" w14:textId="4E43F126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1F8715F3" w14:textId="14555787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290B871F" w14:textId="51EBCCB5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5E192B78" w14:textId="74DCE2C6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58F4BF8A" w14:textId="7FD0824F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7D240642" w14:textId="516FD514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4A4E4FFC" w14:textId="5265F156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2BE8437D" w14:textId="14AA842B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6C9D345E" w14:textId="3CFD0AA3" w:rsidR="00634A9A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528DE934" w14:textId="77777777" w:rsidR="00634A9A" w:rsidRPr="00954704" w:rsidRDefault="00634A9A" w:rsidP="00BB4391">
      <w:pPr>
        <w:pStyle w:val="Corpodotexto"/>
        <w:spacing w:line="360" w:lineRule="auto"/>
        <w:ind w:left="360"/>
        <w:jc w:val="both"/>
        <w:rPr>
          <w:rFonts w:ascii="Arial" w:hAnsi="Arial"/>
          <w:b/>
          <w:sz w:val="32"/>
          <w:szCs w:val="32"/>
          <w:lang w:val="pt-PT"/>
        </w:rPr>
      </w:pPr>
    </w:p>
    <w:p w14:paraId="73E09A18" w14:textId="01DE3FFE" w:rsidR="00471651" w:rsidRDefault="00471651" w:rsidP="00471651">
      <w:pPr>
        <w:pStyle w:val="Ttulo1"/>
        <w:rPr>
          <w:sz w:val="36"/>
          <w:szCs w:val="36"/>
        </w:rPr>
      </w:pPr>
      <w:bookmarkStart w:id="22" w:name="_Toc89256070"/>
      <w:r w:rsidRPr="00471651">
        <w:rPr>
          <w:sz w:val="36"/>
          <w:szCs w:val="36"/>
        </w:rPr>
        <w:lastRenderedPageBreak/>
        <w:t xml:space="preserve">Análise </w:t>
      </w:r>
      <w:r>
        <w:rPr>
          <w:sz w:val="36"/>
          <w:szCs w:val="36"/>
        </w:rPr>
        <w:t xml:space="preserve">dinâmica e </w:t>
      </w:r>
      <w:r w:rsidRPr="00471651">
        <w:rPr>
          <w:i/>
          <w:iCs/>
          <w:sz w:val="36"/>
          <w:szCs w:val="36"/>
        </w:rPr>
        <w:t>proxy</w:t>
      </w:r>
      <w:r>
        <w:rPr>
          <w:sz w:val="36"/>
          <w:szCs w:val="36"/>
        </w:rPr>
        <w:t xml:space="preserve"> de ataque</w:t>
      </w:r>
      <w:bookmarkEnd w:id="22"/>
    </w:p>
    <w:p w14:paraId="5F44F7BB" w14:textId="77777777" w:rsidR="00471651" w:rsidRDefault="00471651" w:rsidP="00B40CC4">
      <w:pPr>
        <w:pStyle w:val="Ttulo1"/>
        <w:rPr>
          <w:lang w:val="pt-PT"/>
        </w:rPr>
      </w:pPr>
    </w:p>
    <w:p w14:paraId="103E82A5" w14:textId="29488C8E" w:rsidR="005F0BB5" w:rsidRPr="00954704" w:rsidRDefault="00B40CC4" w:rsidP="00490E31">
      <w:pPr>
        <w:pStyle w:val="Ttulo1"/>
        <w:spacing w:line="360" w:lineRule="auto"/>
        <w:rPr>
          <w:lang w:val="pt-PT"/>
        </w:rPr>
      </w:pPr>
      <w:bookmarkStart w:id="23" w:name="_Toc89256071"/>
      <w:r w:rsidRPr="00954704">
        <w:rPr>
          <w:lang w:val="pt-PT"/>
        </w:rPr>
        <w:t>6</w:t>
      </w:r>
      <w:r w:rsidR="00AC34C6" w:rsidRPr="00AC34C6">
        <w:t xml:space="preserve"> </w:t>
      </w:r>
      <w:r w:rsidR="00AC34C6">
        <w:t>ª Alínea</w:t>
      </w:r>
      <w:bookmarkEnd w:id="23"/>
    </w:p>
    <w:p w14:paraId="55B1D96F" w14:textId="5B3C9013" w:rsidR="00985F58" w:rsidRPr="00634A9A" w:rsidRDefault="00B40CC4" w:rsidP="00A12C44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 xml:space="preserve">Foi alojada a aplicação na </w:t>
      </w:r>
      <w:r w:rsidR="00471651">
        <w:rPr>
          <w:sz w:val="26"/>
          <w:szCs w:val="26"/>
          <w:lang w:val="pt-PT"/>
        </w:rPr>
        <w:t>C</w:t>
      </w:r>
      <w:r w:rsidRPr="00634A9A">
        <w:rPr>
          <w:sz w:val="26"/>
          <w:szCs w:val="26"/>
          <w:lang w:val="pt-PT"/>
        </w:rPr>
        <w:t>loud, usando uma VM do projeto GCP</w:t>
      </w:r>
      <w:r w:rsidR="009163D0" w:rsidRPr="00634A9A">
        <w:rPr>
          <w:sz w:val="26"/>
          <w:szCs w:val="26"/>
          <w:lang w:val="pt-PT"/>
        </w:rPr>
        <w:t xml:space="preserve"> “CD2122D-G10”</w:t>
      </w:r>
      <w:r w:rsidR="00657057" w:rsidRPr="00634A9A">
        <w:rPr>
          <w:sz w:val="26"/>
          <w:szCs w:val="26"/>
          <w:lang w:val="pt-PT"/>
        </w:rPr>
        <w:t xml:space="preserve">. Foi lhe </w:t>
      </w:r>
      <w:r w:rsidR="00471651" w:rsidRPr="00634A9A">
        <w:rPr>
          <w:sz w:val="26"/>
          <w:szCs w:val="26"/>
          <w:lang w:val="pt-PT"/>
        </w:rPr>
        <w:t>atribuído</w:t>
      </w:r>
      <w:r w:rsidR="00657057" w:rsidRPr="00634A9A">
        <w:rPr>
          <w:sz w:val="26"/>
          <w:szCs w:val="26"/>
          <w:lang w:val="pt-PT"/>
        </w:rPr>
        <w:t xml:space="preserve"> o IP interno 10.132.0.4.</w:t>
      </w:r>
      <w:r w:rsidR="00EB0F64" w:rsidRPr="00634A9A">
        <w:rPr>
          <w:sz w:val="26"/>
          <w:szCs w:val="26"/>
          <w:lang w:val="pt-PT"/>
        </w:rPr>
        <w:t xml:space="preserve"> É </w:t>
      </w:r>
      <w:r w:rsidR="00471651" w:rsidRPr="00634A9A">
        <w:rPr>
          <w:sz w:val="26"/>
          <w:szCs w:val="26"/>
          <w:lang w:val="pt-PT"/>
        </w:rPr>
        <w:t>possível</w:t>
      </w:r>
      <w:r w:rsidR="00EB0F64" w:rsidRPr="00634A9A">
        <w:rPr>
          <w:sz w:val="26"/>
          <w:szCs w:val="26"/>
          <w:lang w:val="pt-PT"/>
        </w:rPr>
        <w:t xml:space="preserve"> aceder à aplicação através de qualquer máquina pelo IP externo no porto 3000.</w:t>
      </w:r>
    </w:p>
    <w:p w14:paraId="397D27AD" w14:textId="26118B44" w:rsidR="00066F0B" w:rsidRPr="00954704" w:rsidRDefault="00657057" w:rsidP="00490E31">
      <w:pPr>
        <w:pStyle w:val="Corpodotexto"/>
        <w:spacing w:line="360" w:lineRule="auto"/>
        <w:jc w:val="both"/>
        <w:rPr>
          <w:lang w:val="pt-PT"/>
        </w:rPr>
      </w:pPr>
      <w:r w:rsidRPr="0095470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F527F" wp14:editId="66AFB5B7">
                <wp:simplePos x="0" y="0"/>
                <wp:positionH relativeFrom="column">
                  <wp:posOffset>230505</wp:posOffset>
                </wp:positionH>
                <wp:positionV relativeFrom="paragraph">
                  <wp:posOffset>422275</wp:posOffset>
                </wp:positionV>
                <wp:extent cx="585597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A8150" w14:textId="5A0C7DCA" w:rsidR="00657057" w:rsidRPr="00657057" w:rsidRDefault="00657057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lang w:val="pt-PT"/>
                              </w:rPr>
                            </w:pPr>
                            <w:bookmarkStart w:id="24" w:name="_Toc89178962"/>
                            <w:bookmarkStart w:id="25" w:name="_Toc89289211"/>
                            <w:r w:rsidRPr="00657057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65705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57057">
                              <w:rPr>
                                <w:lang w:val="pt-PT"/>
                              </w:rPr>
                              <w:t xml:space="preserve"> - VM a alojar a aplicação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527F" id="Caixa de texto 6" o:spid="_x0000_s1028" type="#_x0000_t202" style="position:absolute;left:0;text-align:left;margin-left:18.15pt;margin-top:33.25pt;width:461.1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" stroked="f">
                <v:textbox style="mso-fit-shape-to-text:t" inset="0,0,0,0">
                  <w:txbxContent>
                    <w:p w14:paraId="39BA8150" w14:textId="5A0C7DCA" w:rsidR="00657057" w:rsidRPr="00657057" w:rsidRDefault="00657057" w:rsidP="00EC1B4F">
                      <w:pPr>
                        <w:pStyle w:val="Legenda"/>
                        <w:rPr>
                          <w:rFonts w:ascii="Times New Roman" w:hAnsi="Times New Roman"/>
                          <w:snapToGrid w:val="0"/>
                          <w:sz w:val="24"/>
                          <w:lang w:val="pt-PT"/>
                        </w:rPr>
                      </w:pPr>
                      <w:bookmarkStart w:id="26" w:name="_Toc89178962"/>
                      <w:bookmarkStart w:id="27" w:name="_Toc89289211"/>
                      <w:r w:rsidRPr="00657057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657057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657057">
                        <w:rPr>
                          <w:lang w:val="pt-PT"/>
                        </w:rPr>
                        <w:t xml:space="preserve"> - VM a alojar a aplicação</w:t>
                      </w:r>
                      <w:bookmarkEnd w:id="26"/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Pr="00954704">
        <w:rPr>
          <w:noProof/>
          <w:lang w:val="pt-PT"/>
        </w:rPr>
        <w:drawing>
          <wp:anchor distT="0" distB="0" distL="114300" distR="114300" simplePos="0" relativeHeight="251684864" behindDoc="0" locked="0" layoutInCell="1" allowOverlap="1" wp14:anchorId="60A13644" wp14:editId="4FD723E7">
            <wp:simplePos x="0" y="0"/>
            <wp:positionH relativeFrom="column">
              <wp:posOffset>230505</wp:posOffset>
            </wp:positionH>
            <wp:positionV relativeFrom="paragraph">
              <wp:posOffset>-265</wp:posOffset>
            </wp:positionV>
            <wp:extent cx="5856566" cy="3657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/>
                    <a:stretch/>
                  </pic:blipFill>
                  <pic:spPr bwMode="auto">
                    <a:xfrm>
                      <a:off x="0" y="0"/>
                      <a:ext cx="5856566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8802F3" w14:textId="532FE9EF" w:rsidR="00066F0B" w:rsidRPr="00954704" w:rsidRDefault="008E0690" w:rsidP="00490E31">
      <w:pPr>
        <w:pStyle w:val="Ttulo1"/>
        <w:spacing w:line="360" w:lineRule="auto"/>
        <w:rPr>
          <w:lang w:val="pt-PT"/>
        </w:rPr>
      </w:pPr>
      <w:bookmarkStart w:id="28" w:name="_Toc89256072"/>
      <w:r w:rsidRPr="00954704">
        <w:rPr>
          <w:lang w:val="pt-PT"/>
        </w:rPr>
        <w:t>7</w:t>
      </w:r>
      <w:r w:rsidR="00AC34C6" w:rsidRPr="00AC34C6">
        <w:t xml:space="preserve"> </w:t>
      </w:r>
      <w:r w:rsidR="00AC34C6">
        <w:t>ª Alínea</w:t>
      </w:r>
      <w:bookmarkEnd w:id="28"/>
    </w:p>
    <w:p w14:paraId="37526B10" w14:textId="74EF2C76" w:rsidR="00066F0B" w:rsidRPr="00634A9A" w:rsidRDefault="00490E31" w:rsidP="00A12C44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noProof/>
          <w:sz w:val="26"/>
          <w:szCs w:val="26"/>
          <w:lang w:val="pt-PT"/>
        </w:rPr>
        <w:drawing>
          <wp:anchor distT="0" distB="0" distL="114300" distR="114300" simplePos="0" relativeHeight="251687936" behindDoc="0" locked="0" layoutInCell="1" allowOverlap="1" wp14:anchorId="502E5E28" wp14:editId="16898E60">
            <wp:simplePos x="0" y="0"/>
            <wp:positionH relativeFrom="margin">
              <wp:align>center</wp:align>
            </wp:positionH>
            <wp:positionV relativeFrom="paragraph">
              <wp:posOffset>1127125</wp:posOffset>
            </wp:positionV>
            <wp:extent cx="2870200" cy="273050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1B4" w:rsidRPr="00634A9A">
        <w:rPr>
          <w:sz w:val="26"/>
          <w:szCs w:val="26"/>
          <w:lang w:val="pt-PT"/>
        </w:rPr>
        <w:t xml:space="preserve">Com recurso às ferramentas de programador do browser foi descoberto o caminho que dá acesso à lista de classificações no ficheiro “main.js” presente na secção Sources. No conteúdo do ficheiro foi encontrado o caminho </w:t>
      </w:r>
      <w:r w:rsidR="008621FA" w:rsidRPr="00634A9A">
        <w:rPr>
          <w:sz w:val="26"/>
          <w:szCs w:val="26"/>
          <w:lang w:val="pt-PT"/>
        </w:rPr>
        <w:t>“</w:t>
      </w:r>
      <w:r w:rsidR="004101B4" w:rsidRPr="00634A9A">
        <w:rPr>
          <w:sz w:val="26"/>
          <w:szCs w:val="26"/>
          <w:lang w:val="pt-PT"/>
        </w:rPr>
        <w:t>score-board</w:t>
      </w:r>
      <w:r w:rsidR="008621FA" w:rsidRPr="00634A9A">
        <w:rPr>
          <w:sz w:val="26"/>
          <w:szCs w:val="26"/>
          <w:lang w:val="pt-PT"/>
        </w:rPr>
        <w:t>”</w:t>
      </w:r>
      <w:r w:rsidR="004101B4" w:rsidRPr="00634A9A">
        <w:rPr>
          <w:sz w:val="26"/>
          <w:szCs w:val="26"/>
          <w:lang w:val="pt-PT"/>
        </w:rPr>
        <w:t>, como se pode observar pela figura seguinte.</w:t>
      </w:r>
    </w:p>
    <w:p w14:paraId="4D77641A" w14:textId="0B92C556" w:rsidR="00066F0B" w:rsidRPr="00954704" w:rsidRDefault="00490E31" w:rsidP="00BB4391">
      <w:pPr>
        <w:pStyle w:val="Corpodotexto"/>
        <w:spacing w:line="360" w:lineRule="auto"/>
        <w:ind w:left="360"/>
        <w:jc w:val="both"/>
        <w:rPr>
          <w:lang w:val="pt-PT"/>
        </w:rPr>
      </w:pPr>
      <w:r w:rsidRPr="0095470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A3C79" wp14:editId="18A92732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4044950" cy="635"/>
                <wp:effectExtent l="0" t="0" r="0" b="635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67241" w14:textId="1C3678D2" w:rsidR="004101B4" w:rsidRPr="004101B4" w:rsidRDefault="004101B4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lang w:val="pt-PT"/>
                              </w:rPr>
                            </w:pPr>
                            <w:bookmarkStart w:id="29" w:name="_Toc89178963"/>
                            <w:bookmarkStart w:id="30" w:name="_Toc89289212"/>
                            <w:r w:rsidRPr="004101B4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4101B4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4101B4">
                              <w:rPr>
                                <w:lang w:val="pt-PT"/>
                              </w:rPr>
                              <w:t xml:space="preserve"> - Caminho da lista de classificações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A3C79" id="Caixa de texto 9" o:spid="_x0000_s1029" type="#_x0000_t202" style="position:absolute;left:0;text-align:left;margin-left:0;margin-top:19.15pt;width:318.5pt;height: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" stroked="f">
                <v:textbox style="mso-fit-shape-to-text:t" inset="0,0,0,0">
                  <w:txbxContent>
                    <w:p w14:paraId="51E67241" w14:textId="1C3678D2" w:rsidR="004101B4" w:rsidRPr="004101B4" w:rsidRDefault="004101B4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lang w:val="pt-PT"/>
                        </w:rPr>
                      </w:pPr>
                      <w:bookmarkStart w:id="31" w:name="_Toc89178963"/>
                      <w:bookmarkStart w:id="32" w:name="_Toc89289212"/>
                      <w:r w:rsidRPr="004101B4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4101B4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4</w:t>
                      </w:r>
                      <w:r>
                        <w:fldChar w:fldCharType="end"/>
                      </w:r>
                      <w:r w:rsidRPr="004101B4">
                        <w:rPr>
                          <w:lang w:val="pt-PT"/>
                        </w:rPr>
                        <w:t xml:space="preserve"> - Caminho da lista de classificações</w:t>
                      </w:r>
                      <w:bookmarkEnd w:id="31"/>
                      <w:bookmarkEnd w:id="3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A7C3E" w14:textId="3E5CD88F" w:rsidR="00634A9A" w:rsidRDefault="00634A9A" w:rsidP="00490E31">
      <w:pPr>
        <w:pStyle w:val="Corpodotexto"/>
        <w:spacing w:line="360" w:lineRule="auto"/>
        <w:jc w:val="both"/>
        <w:rPr>
          <w:lang w:val="pt-PT"/>
        </w:rPr>
      </w:pPr>
    </w:p>
    <w:p w14:paraId="0E6B64B7" w14:textId="7744576C" w:rsidR="00634A9A" w:rsidRDefault="00954704" w:rsidP="00A12C44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634A9A">
        <w:rPr>
          <w:sz w:val="26"/>
          <w:szCs w:val="26"/>
          <w:lang w:val="pt-PT"/>
        </w:rPr>
        <w:t>Acedendo a esse caminho foi possível verificar a lista de classificações dos vários ataques possíveis a realizar na aplicação.</w:t>
      </w:r>
    </w:p>
    <w:p w14:paraId="627A439F" w14:textId="13DACB90" w:rsidR="00634A9A" w:rsidRPr="00634A9A" w:rsidRDefault="00490E31" w:rsidP="00634A9A">
      <w:pPr>
        <w:pStyle w:val="Corpodotexto"/>
        <w:spacing w:line="360" w:lineRule="auto"/>
        <w:ind w:left="360"/>
        <w:jc w:val="both"/>
        <w:rPr>
          <w:sz w:val="26"/>
          <w:szCs w:val="26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91008" behindDoc="0" locked="0" layoutInCell="1" allowOverlap="1" wp14:anchorId="7A03B29B" wp14:editId="4BC01A9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9150" cy="2600960"/>
            <wp:effectExtent l="0" t="0" r="0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C41D" w14:textId="63E82E25" w:rsidR="003C0F12" w:rsidRPr="00954704" w:rsidRDefault="003C0F12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5E689B13" w14:textId="27FF2470" w:rsidR="00066F0B" w:rsidRPr="00954704" w:rsidRDefault="00066F0B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43E2474F" w14:textId="75AF0B6B" w:rsidR="00066F0B" w:rsidRPr="00954704" w:rsidRDefault="00066F0B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6F6584CA" w14:textId="444B142E" w:rsidR="00066F0B" w:rsidRPr="00954704" w:rsidRDefault="00066F0B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46F232E6" w14:textId="3B0D7544" w:rsidR="00066F0B" w:rsidRPr="00954704" w:rsidRDefault="00066F0B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54CFA78F" w14:textId="5D146ABC" w:rsidR="00066F0B" w:rsidRPr="00954704" w:rsidRDefault="00066F0B" w:rsidP="00BB4391">
      <w:pPr>
        <w:pStyle w:val="Corpodotexto"/>
        <w:spacing w:line="360" w:lineRule="auto"/>
        <w:ind w:left="360"/>
        <w:jc w:val="both"/>
        <w:rPr>
          <w:lang w:val="pt-PT"/>
        </w:rPr>
      </w:pPr>
    </w:p>
    <w:p w14:paraId="197E2A60" w14:textId="0E587C56" w:rsidR="00066F0B" w:rsidRPr="00954704" w:rsidRDefault="00011F51" w:rsidP="00471651">
      <w:pPr>
        <w:pStyle w:val="Corpodotexto"/>
        <w:spacing w:line="360" w:lineRule="auto"/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D8F4E" wp14:editId="46C6069F">
                <wp:simplePos x="0" y="0"/>
                <wp:positionH relativeFrom="margin">
                  <wp:posOffset>707893</wp:posOffset>
                </wp:positionH>
                <wp:positionV relativeFrom="paragraph">
                  <wp:posOffset>274547</wp:posOffset>
                </wp:positionV>
                <wp:extent cx="4629150" cy="266065"/>
                <wp:effectExtent l="0" t="0" r="0" b="63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7BC8A" w14:textId="55AD2748" w:rsidR="003C0F12" w:rsidRPr="00BF3512" w:rsidRDefault="003C0F12" w:rsidP="00011F51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lang w:val="pt-PT"/>
                              </w:rPr>
                            </w:pPr>
                            <w:bookmarkStart w:id="33" w:name="_Toc89178964"/>
                            <w:bookmarkStart w:id="34" w:name="_Toc89289213"/>
                            <w:r w:rsidRPr="00BF3512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F3512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 w:rsidRPr="00BF3512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BF3512">
                              <w:rPr>
                                <w:lang w:val="pt-PT"/>
                              </w:rPr>
                              <w:t xml:space="preserve"> - Lista de </w:t>
                            </w:r>
                            <w:r w:rsidRPr="00F21167">
                              <w:rPr>
                                <w:lang w:val="pt-PT"/>
                              </w:rPr>
                              <w:t>classificações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8F4E" id="Caixa de texto 11" o:spid="_x0000_s1030" type="#_x0000_t202" style="position:absolute;left:0;text-align:left;margin-left:55.75pt;margin-top:21.6pt;width:364.5pt;height:20.9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" stroked="f">
                <v:textbox inset="0,0,0,0">
                  <w:txbxContent>
                    <w:p w14:paraId="0F37BC8A" w14:textId="55AD2748" w:rsidR="003C0F12" w:rsidRPr="00BF3512" w:rsidRDefault="003C0F12" w:rsidP="00011F51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lang w:val="pt-PT"/>
                        </w:rPr>
                      </w:pPr>
                      <w:bookmarkStart w:id="35" w:name="_Toc89178964"/>
                      <w:bookmarkStart w:id="36" w:name="_Toc89289213"/>
                      <w:r w:rsidRPr="00BF3512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F3512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 w:rsidRPr="00BF3512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BF3512">
                        <w:rPr>
                          <w:lang w:val="pt-PT"/>
                        </w:rPr>
                        <w:t xml:space="preserve"> - Lista de </w:t>
                      </w:r>
                      <w:r w:rsidRPr="00F21167">
                        <w:rPr>
                          <w:lang w:val="pt-PT"/>
                        </w:rPr>
                        <w:t>classificações</w:t>
                      </w:r>
                      <w:bookmarkEnd w:id="35"/>
                      <w:bookmarkEnd w:id="3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20BC89" w14:textId="3817070D" w:rsidR="00066F0B" w:rsidRDefault="00F21167" w:rsidP="00490E31">
      <w:pPr>
        <w:pStyle w:val="Ttulo1"/>
        <w:spacing w:line="360" w:lineRule="auto"/>
      </w:pPr>
      <w:bookmarkStart w:id="37" w:name="_Toc89256073"/>
      <w:r>
        <w:lastRenderedPageBreak/>
        <w:t>8</w:t>
      </w:r>
      <w:r w:rsidR="00AC34C6" w:rsidRPr="00AC34C6">
        <w:t xml:space="preserve"> ª Alínea</w:t>
      </w:r>
      <w:bookmarkEnd w:id="37"/>
    </w:p>
    <w:p w14:paraId="7092B66E" w14:textId="1ACC28B9" w:rsidR="00F21167" w:rsidRPr="00A12C44" w:rsidRDefault="00F21167" w:rsidP="00A12C44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Neste ponto o objetivo é realizar o ataque de injeção de SQL sobre o formulário do login e para tal foram realizados os seguintes procedimentos:</w:t>
      </w:r>
    </w:p>
    <w:p w14:paraId="4C67E334" w14:textId="77777777" w:rsidR="006276C8" w:rsidRPr="00A12C44" w:rsidRDefault="00782812" w:rsidP="006276C8">
      <w:pPr>
        <w:pStyle w:val="Corpodotexto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 xml:space="preserve">Foi colocado o carater </w:t>
      </w:r>
      <w:r w:rsidRPr="00A12C44">
        <w:rPr>
          <w:b/>
          <w:bCs/>
          <w:sz w:val="26"/>
          <w:szCs w:val="26"/>
          <w:lang w:val="pt-PT"/>
        </w:rPr>
        <w:t>‘</w:t>
      </w:r>
      <w:r w:rsidRPr="00A12C44">
        <w:rPr>
          <w:sz w:val="26"/>
          <w:szCs w:val="26"/>
          <w:lang w:val="pt-PT"/>
        </w:rPr>
        <w:t xml:space="preserve"> no campo do email e uma password aleatória de forma a verificar o comportamento de erro da aplicação. Através das ferramentas de programador do browser </w:t>
      </w:r>
      <w:r w:rsidR="00C772A1" w:rsidRPr="00A12C44">
        <w:rPr>
          <w:sz w:val="26"/>
          <w:szCs w:val="26"/>
          <w:lang w:val="pt-PT"/>
        </w:rPr>
        <w:t>foi encontrado um erro na secção “Network” do tipo SQLITE_ERROR, onde foi possível encontrar o</w:t>
      </w:r>
      <w:r w:rsidR="006276C8" w:rsidRPr="00A12C44">
        <w:rPr>
          <w:sz w:val="26"/>
          <w:szCs w:val="26"/>
          <w:lang w:val="pt-PT"/>
        </w:rPr>
        <w:t xml:space="preserve"> seguinte</w:t>
      </w:r>
      <w:r w:rsidR="00C772A1" w:rsidRPr="00A12C44">
        <w:rPr>
          <w:sz w:val="26"/>
          <w:szCs w:val="26"/>
          <w:lang w:val="pt-PT"/>
        </w:rPr>
        <w:t xml:space="preserve"> pedido SQL na resposta 500 a “/login”</w:t>
      </w:r>
      <w:r w:rsidR="006276C8" w:rsidRPr="00A12C44">
        <w:rPr>
          <w:sz w:val="26"/>
          <w:szCs w:val="26"/>
          <w:lang w:val="pt-PT"/>
        </w:rPr>
        <w:t xml:space="preserve">: </w:t>
      </w:r>
    </w:p>
    <w:p w14:paraId="5ACF7282" w14:textId="48847229" w:rsidR="006276C8" w:rsidRPr="00A12C44" w:rsidRDefault="006276C8" w:rsidP="006276C8">
      <w:pPr>
        <w:pStyle w:val="Corpodotexto"/>
        <w:spacing w:line="360" w:lineRule="auto"/>
        <w:ind w:left="1080"/>
        <w:jc w:val="both"/>
        <w:rPr>
          <w:sz w:val="26"/>
          <w:szCs w:val="26"/>
          <w:lang w:val="en-US"/>
        </w:rPr>
      </w:pPr>
      <w:r w:rsidRPr="00A12C44">
        <w:rPr>
          <w:sz w:val="26"/>
          <w:szCs w:val="26"/>
          <w:lang w:val="en-US"/>
        </w:rPr>
        <w:t>SELECT * FROM Users WHERE email = ''' AND password = '6c8349cc7260ae62e3b1396831a8398f' AND deletedAt IS NULL</w:t>
      </w:r>
    </w:p>
    <w:p w14:paraId="4927D6C9" w14:textId="3052BF24" w:rsidR="006276C8" w:rsidRPr="00A12C44" w:rsidRDefault="00B942A4" w:rsidP="006276C8">
      <w:pPr>
        <w:pStyle w:val="Corpodotexto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Desta vez foi inserido no campo do email a string “</w:t>
      </w:r>
      <w:r w:rsidRPr="00A12C44">
        <w:rPr>
          <w:b/>
          <w:bCs/>
          <w:sz w:val="26"/>
          <w:szCs w:val="26"/>
          <w:lang w:val="pt-PT"/>
        </w:rPr>
        <w:t>’</w:t>
      </w:r>
      <w:r w:rsidRPr="00A12C44">
        <w:rPr>
          <w:sz w:val="26"/>
          <w:szCs w:val="26"/>
          <w:lang w:val="pt-PT"/>
        </w:rPr>
        <w:t xml:space="preserve"> OR TRUE” de forma a que o pedido SQL fique com o seguinte formato:</w:t>
      </w:r>
    </w:p>
    <w:p w14:paraId="2CA9A0F2" w14:textId="7971D8F0" w:rsidR="00B942A4" w:rsidRPr="00A12C44" w:rsidRDefault="00B942A4" w:rsidP="00B942A4">
      <w:pPr>
        <w:pStyle w:val="Corpodotexto"/>
        <w:spacing w:line="360" w:lineRule="auto"/>
        <w:ind w:left="1080"/>
        <w:jc w:val="both"/>
        <w:rPr>
          <w:sz w:val="26"/>
          <w:szCs w:val="26"/>
          <w:lang w:val="en-US"/>
        </w:rPr>
      </w:pPr>
      <w:r w:rsidRPr="00A12C44">
        <w:rPr>
          <w:sz w:val="26"/>
          <w:szCs w:val="26"/>
          <w:lang w:val="en-US"/>
        </w:rPr>
        <w:t>SELECT * FROM Users WHERE email = '' OR TRUE' AND password = '6c8349cc7260ae62e3b1396831a8398f' AND deletedAt IS NULL</w:t>
      </w:r>
    </w:p>
    <w:p w14:paraId="717B9254" w14:textId="00D276F7" w:rsidR="00B942A4" w:rsidRPr="00A12C44" w:rsidRDefault="00651A23" w:rsidP="00651A23">
      <w:pPr>
        <w:pStyle w:val="Corpodotexto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Como apenas nos interessa que o pedido SQL termine após a string “OR TRUE”, foi colocado todo o código seguinte em comentário através da inserção dos carateres “--” no final do email. Desta forma a query SQL resultante foi a seguinte:</w:t>
      </w:r>
    </w:p>
    <w:p w14:paraId="6DCA8280" w14:textId="1541936A" w:rsidR="00651A23" w:rsidRPr="00A12C44" w:rsidRDefault="00651A23" w:rsidP="00651A23">
      <w:pPr>
        <w:pStyle w:val="Corpodotexto"/>
        <w:spacing w:line="360" w:lineRule="auto"/>
        <w:ind w:left="1080"/>
        <w:jc w:val="both"/>
        <w:rPr>
          <w:color w:val="1F3864" w:themeColor="accent1" w:themeShade="80"/>
          <w:sz w:val="26"/>
          <w:szCs w:val="26"/>
          <w:lang w:val="en-US"/>
        </w:rPr>
      </w:pPr>
      <w:r w:rsidRPr="00A12C44">
        <w:rPr>
          <w:sz w:val="26"/>
          <w:szCs w:val="26"/>
          <w:lang w:val="en-US"/>
        </w:rPr>
        <w:t xml:space="preserve">SELECT * FROM Users WHERE email = '' OR TRUE </w:t>
      </w:r>
      <w:r w:rsidRPr="00A12C44">
        <w:rPr>
          <w:color w:val="1F3864" w:themeColor="accent1" w:themeShade="80"/>
          <w:sz w:val="26"/>
          <w:szCs w:val="26"/>
          <w:lang w:val="en-US"/>
        </w:rPr>
        <w:t>--' AND password = '6c8349cc7260ae62e3b1396831a8398f' AND deletedAt IS NULL</w:t>
      </w:r>
    </w:p>
    <w:p w14:paraId="252A9608" w14:textId="198D6ED4" w:rsidR="00651A23" w:rsidRPr="00A12C44" w:rsidRDefault="007355E0" w:rsidP="00651A23">
      <w:pPr>
        <w:pStyle w:val="Corpodotexto"/>
        <w:spacing w:line="360" w:lineRule="auto"/>
        <w:ind w:left="1080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Assim toda a secção a azul é ignorada e como o pedido SQL termina com a string “OR TRUE” a verificação do utilizador através do /login é sempre válida.</w:t>
      </w:r>
    </w:p>
    <w:p w14:paraId="5BB8C22F" w14:textId="16F21056" w:rsidR="00F21167" w:rsidRDefault="00F21167" w:rsidP="00F21167">
      <w:pPr>
        <w:pStyle w:val="Corpodotexto"/>
        <w:spacing w:line="360" w:lineRule="auto"/>
        <w:jc w:val="both"/>
        <w:rPr>
          <w:rFonts w:ascii="Arial" w:hAnsi="Arial"/>
          <w:b/>
          <w:sz w:val="32"/>
          <w:szCs w:val="32"/>
          <w:lang w:val="pt-PT"/>
        </w:rPr>
      </w:pPr>
    </w:p>
    <w:p w14:paraId="5F69721B" w14:textId="6BFF3358" w:rsidR="00670AE8" w:rsidRPr="007355E0" w:rsidRDefault="00670AE8" w:rsidP="00490E31">
      <w:pPr>
        <w:pStyle w:val="Ttulo1"/>
        <w:spacing w:line="360" w:lineRule="auto"/>
      </w:pPr>
      <w:bookmarkStart w:id="38" w:name="_Toc89256074"/>
      <w:r>
        <w:t>9</w:t>
      </w:r>
      <w:r w:rsidR="00AC34C6" w:rsidRPr="00AC34C6">
        <w:t xml:space="preserve"> </w:t>
      </w:r>
      <w:r w:rsidR="00AC34C6">
        <w:t>ª Alínea</w:t>
      </w:r>
      <w:bookmarkEnd w:id="38"/>
    </w:p>
    <w:p w14:paraId="54AD0B8A" w14:textId="7A795531" w:rsidR="00985F58" w:rsidRPr="00A12C44" w:rsidRDefault="00670AE8" w:rsidP="00A12C44">
      <w:pPr>
        <w:pStyle w:val="Corpodotexto"/>
        <w:spacing w:line="360" w:lineRule="auto"/>
        <w:jc w:val="both"/>
        <w:rPr>
          <w:rFonts w:ascii="Arial" w:hAnsi="Arial"/>
          <w:b/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Neste ponto foi instalada a ferramenta Zed Attack Proxy (ZAP) e foi verificado o seu correto funcionamento.</w:t>
      </w:r>
    </w:p>
    <w:p w14:paraId="3D8E61CB" w14:textId="1A4A6E82" w:rsidR="00670AE8" w:rsidRDefault="00670AE8" w:rsidP="00A12C44">
      <w:pPr>
        <w:pStyle w:val="Corpodotexto"/>
        <w:spacing w:line="360" w:lineRule="auto"/>
        <w:jc w:val="both"/>
        <w:rPr>
          <w:rFonts w:ascii="Arial" w:hAnsi="Arial"/>
          <w:b/>
          <w:sz w:val="32"/>
          <w:szCs w:val="32"/>
          <w:lang w:val="pt-PT"/>
        </w:rPr>
      </w:pPr>
    </w:p>
    <w:p w14:paraId="1E0FD27D" w14:textId="669D14DB" w:rsidR="00670AE8" w:rsidRDefault="00670AE8" w:rsidP="00490E31">
      <w:pPr>
        <w:pStyle w:val="Ttulo1"/>
        <w:spacing w:line="360" w:lineRule="auto"/>
      </w:pPr>
      <w:bookmarkStart w:id="39" w:name="_Toc89256075"/>
      <w:r>
        <w:lastRenderedPageBreak/>
        <w:t>10</w:t>
      </w:r>
      <w:r w:rsidR="00AC34C6" w:rsidRPr="00AC34C6">
        <w:t xml:space="preserve"> </w:t>
      </w:r>
      <w:r w:rsidR="00AC34C6">
        <w:t>ª Alínea</w:t>
      </w:r>
      <w:bookmarkEnd w:id="39"/>
    </w:p>
    <w:p w14:paraId="37F32F7C" w14:textId="654ECCC2" w:rsidR="00670AE8" w:rsidRPr="00A12C44" w:rsidRDefault="008B7018" w:rsidP="00490E31">
      <w:pPr>
        <w:pStyle w:val="Corpodotexto"/>
        <w:spacing w:line="360" w:lineRule="auto"/>
        <w:jc w:val="both"/>
        <w:rPr>
          <w:sz w:val="26"/>
          <w:szCs w:val="26"/>
        </w:rPr>
      </w:pPr>
      <w:r w:rsidRPr="00A12C44">
        <w:rPr>
          <w:sz w:val="26"/>
          <w:szCs w:val="26"/>
        </w:rPr>
        <w:t>Com recurso à ferramenta ZAP foi descoberta a password do utilizador administrador “admin@juice-sh.op”, uma vez que se sabe à partida que a sua password começa por “admin” e tem um sufixo numérico de 3 algarismos. Para tal foi criado um fuzzer do tipo Numberz</w:t>
      </w:r>
      <w:r w:rsidR="00CC3995" w:rsidRPr="00A12C44">
        <w:rPr>
          <w:sz w:val="26"/>
          <w:szCs w:val="26"/>
        </w:rPr>
        <w:t>z que começa em 0 e termina em 999</w:t>
      </w:r>
      <w:r w:rsidR="00756E42" w:rsidRPr="00A12C44">
        <w:rPr>
          <w:sz w:val="26"/>
          <w:szCs w:val="26"/>
        </w:rPr>
        <w:t xml:space="preserve"> de forma a realizar um ataque Fuzz ao pedido Post resultante da tentativa de login. No final deste ataque verificou-se que de entre todas as tentativas de login apenas uma possuia um body de 831bytes (ao contrário dos 26bytes das outras respostas). </w:t>
      </w:r>
    </w:p>
    <w:p w14:paraId="1B12192D" w14:textId="43BCDC29" w:rsidR="00756E42" w:rsidRPr="00A12C44" w:rsidRDefault="00756E42" w:rsidP="00490E31">
      <w:pPr>
        <w:pStyle w:val="Corpodotexto"/>
        <w:spacing w:line="360" w:lineRule="auto"/>
        <w:jc w:val="both"/>
        <w:rPr>
          <w:sz w:val="26"/>
          <w:szCs w:val="26"/>
          <w:u w:val="single"/>
        </w:rPr>
      </w:pPr>
      <w:r w:rsidRPr="00A12C44">
        <w:rPr>
          <w:sz w:val="26"/>
          <w:szCs w:val="26"/>
        </w:rPr>
        <w:t>Observou-se que o payload dessa mensagem é 123 logo a password correta do utilizador é “admin123”.</w:t>
      </w:r>
    </w:p>
    <w:p w14:paraId="1F4EB755" w14:textId="28CFF283" w:rsidR="00B7357C" w:rsidRDefault="00B57CC1" w:rsidP="008B7018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DC393" wp14:editId="6731FD99">
                <wp:simplePos x="0" y="0"/>
                <wp:positionH relativeFrom="column">
                  <wp:posOffset>1905</wp:posOffset>
                </wp:positionH>
                <wp:positionV relativeFrom="paragraph">
                  <wp:posOffset>2404110</wp:posOffset>
                </wp:positionV>
                <wp:extent cx="618490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60993" w14:textId="1904068A" w:rsidR="00B57CC1" w:rsidRPr="00B57CC1" w:rsidRDefault="00B57CC1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6"/>
                                <w:szCs w:val="26"/>
                                <w:lang w:val="pt-PT"/>
                              </w:rPr>
                            </w:pPr>
                            <w:bookmarkStart w:id="40" w:name="_Toc89178965"/>
                            <w:bookmarkStart w:id="41" w:name="_Toc89289214"/>
                            <w:r w:rsidRPr="00B57CC1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57CC1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B57CC1">
                              <w:rPr>
                                <w:lang w:val="pt-PT"/>
                              </w:rPr>
                              <w:t xml:space="preserve"> - Resultado do ataque Fuzz na ferramenta ZAP</w:t>
                            </w:r>
                            <w:bookmarkEnd w:id="40"/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C393" id="Caixa de texto 13" o:spid="_x0000_s1031" type="#_x0000_t202" style="position:absolute;left:0;text-align:left;margin-left:.15pt;margin-top:189.3pt;width:487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" stroked="f">
                <v:textbox style="mso-fit-shape-to-text:t" inset="0,0,0,0">
                  <w:txbxContent>
                    <w:p w14:paraId="3F460993" w14:textId="1904068A" w:rsidR="00B57CC1" w:rsidRPr="00B57CC1" w:rsidRDefault="00B57CC1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6"/>
                          <w:szCs w:val="26"/>
                          <w:lang w:val="pt-PT"/>
                        </w:rPr>
                      </w:pPr>
                      <w:bookmarkStart w:id="42" w:name="_Toc89178965"/>
                      <w:bookmarkStart w:id="43" w:name="_Toc89289214"/>
                      <w:r w:rsidRPr="00B57CC1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57CC1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6</w:t>
                      </w:r>
                      <w:r>
                        <w:fldChar w:fldCharType="end"/>
                      </w:r>
                      <w:r w:rsidRPr="00B57CC1">
                        <w:rPr>
                          <w:lang w:val="pt-PT"/>
                        </w:rPr>
                        <w:t xml:space="preserve"> - Resultado do ataque Fuzz na ferramenta ZAP</w:t>
                      </w:r>
                      <w:bookmarkEnd w:id="42"/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 w:rsidR="00B7357C">
        <w:rPr>
          <w:noProof/>
          <w:sz w:val="26"/>
          <w:szCs w:val="26"/>
          <w:lang w:val="pt-PT"/>
        </w:rPr>
        <w:drawing>
          <wp:anchor distT="0" distB="0" distL="114300" distR="114300" simplePos="0" relativeHeight="251694080" behindDoc="0" locked="0" layoutInCell="1" allowOverlap="1" wp14:anchorId="5E963D8F" wp14:editId="23A80BC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6184900" cy="2349500"/>
            <wp:effectExtent l="0" t="0" r="635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33DFF" w14:textId="03C32B0F" w:rsidR="00B57CC1" w:rsidRPr="007355E0" w:rsidRDefault="00FB4740" w:rsidP="00490E31">
      <w:pPr>
        <w:pStyle w:val="Ttulo1"/>
        <w:spacing w:line="360" w:lineRule="auto"/>
      </w:pPr>
      <w:bookmarkStart w:id="44" w:name="_Toc89256076"/>
      <w:r>
        <w:t>11</w:t>
      </w:r>
      <w:r w:rsidR="00AC34C6" w:rsidRPr="00AC34C6">
        <w:t xml:space="preserve"> </w:t>
      </w:r>
      <w:r w:rsidR="00AC34C6">
        <w:t>ª Alínea</w:t>
      </w:r>
      <w:bookmarkEnd w:id="44"/>
    </w:p>
    <w:p w14:paraId="2358B9C9" w14:textId="45A4A57F" w:rsidR="00302AE5" w:rsidRPr="00A12C44" w:rsidRDefault="00FB4740" w:rsidP="008B7018">
      <w:pPr>
        <w:pStyle w:val="Corpodotexto"/>
        <w:spacing w:line="360" w:lineRule="auto"/>
        <w:jc w:val="both"/>
        <w:rPr>
          <w:noProof/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 xml:space="preserve">Neste ponto foram pesquisados produtos com a palavra “Lemon” na aplicação e verificou-se que no URL resultante está presente a palavra pesquisada como se pode verificar de seguida: “https://34.76.33.34:3000/#/search?q=Lemon”. Assim concluiu-se que é possível realizar pesquisas através do próprio URL e experimentou-se através deste método pesquisar por “Lemon1”, </w:t>
      </w:r>
      <w:r w:rsidR="00A8149B" w:rsidRPr="00A12C44">
        <w:rPr>
          <w:sz w:val="26"/>
          <w:szCs w:val="26"/>
          <w:lang w:val="pt-PT"/>
        </w:rPr>
        <w:t>sendo apresentad</w:t>
      </w:r>
      <w:r w:rsidR="00B1021F" w:rsidRPr="00A12C44">
        <w:rPr>
          <w:sz w:val="26"/>
          <w:szCs w:val="26"/>
          <w:lang w:val="pt-PT"/>
        </w:rPr>
        <w:t>a</w:t>
      </w:r>
      <w:r w:rsidR="00A8149B" w:rsidRPr="00A12C44">
        <w:rPr>
          <w:sz w:val="26"/>
          <w:szCs w:val="26"/>
          <w:lang w:val="pt-PT"/>
        </w:rPr>
        <w:t xml:space="preserve"> esta </w:t>
      </w:r>
      <w:r w:rsidR="00B1021F" w:rsidRPr="00A12C44">
        <w:rPr>
          <w:sz w:val="26"/>
          <w:szCs w:val="26"/>
          <w:lang w:val="pt-PT"/>
        </w:rPr>
        <w:t>palavra após a string “Search Result - ” da página web como se pode verificar na imagem seguinte:</w:t>
      </w:r>
      <w:r w:rsidR="00B1021F" w:rsidRPr="00A12C44">
        <w:rPr>
          <w:noProof/>
          <w:sz w:val="26"/>
          <w:szCs w:val="26"/>
          <w:lang w:val="pt-PT"/>
        </w:rPr>
        <w:t xml:space="preserve"> </w:t>
      </w:r>
    </w:p>
    <w:p w14:paraId="77829AF5" w14:textId="148A42AE" w:rsidR="00B1021F" w:rsidRDefault="00B1021F" w:rsidP="008B7018">
      <w:pPr>
        <w:pStyle w:val="Corpodotexto"/>
        <w:spacing w:line="360" w:lineRule="auto"/>
        <w:jc w:val="both"/>
        <w:rPr>
          <w:noProof/>
          <w:szCs w:val="24"/>
          <w:lang w:val="pt-PT"/>
        </w:rPr>
      </w:pPr>
    </w:p>
    <w:p w14:paraId="04DBA462" w14:textId="69EBC583" w:rsidR="00B1021F" w:rsidRDefault="00B1021F" w:rsidP="008B7018">
      <w:pPr>
        <w:pStyle w:val="Corpodotexto"/>
        <w:spacing w:line="360" w:lineRule="auto"/>
        <w:jc w:val="both"/>
        <w:rPr>
          <w:noProof/>
          <w:szCs w:val="24"/>
          <w:lang w:val="pt-PT"/>
        </w:rPr>
      </w:pPr>
    </w:p>
    <w:p w14:paraId="47C5B150" w14:textId="3691AB44" w:rsidR="00B1021F" w:rsidRDefault="00B1021F" w:rsidP="008B7018">
      <w:pPr>
        <w:pStyle w:val="Corpodotexto"/>
        <w:spacing w:line="360" w:lineRule="auto"/>
        <w:jc w:val="both"/>
        <w:rPr>
          <w:noProof/>
          <w:szCs w:val="24"/>
          <w:lang w:val="pt-PT"/>
        </w:rPr>
      </w:pPr>
    </w:p>
    <w:p w14:paraId="7EDB723A" w14:textId="18CC275F" w:rsidR="00B1021F" w:rsidRDefault="00B1021F" w:rsidP="008B7018">
      <w:pPr>
        <w:pStyle w:val="Corpodotexto"/>
        <w:spacing w:line="360" w:lineRule="auto"/>
        <w:jc w:val="both"/>
        <w:rPr>
          <w:noProof/>
          <w:szCs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62B599" wp14:editId="43EDE4F3">
                <wp:simplePos x="0" y="0"/>
                <wp:positionH relativeFrom="column">
                  <wp:posOffset>770255</wp:posOffset>
                </wp:positionH>
                <wp:positionV relativeFrom="paragraph">
                  <wp:posOffset>2484755</wp:posOffset>
                </wp:positionV>
                <wp:extent cx="471170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43C9C" w14:textId="7E0DD3E9" w:rsidR="00B1021F" w:rsidRPr="00BF3512" w:rsidRDefault="00B1021F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45" w:name="_Toc89178966"/>
                            <w:bookmarkStart w:id="46" w:name="_Toc89289215"/>
                            <w:r w:rsidRPr="00BF3512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F3512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 w:rsidRPr="00BF3512">
                              <w:rPr>
                                <w:noProof/>
                                <w:lang w:val="pt-PT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BF3512">
                              <w:rPr>
                                <w:lang w:val="pt-PT"/>
                              </w:rPr>
                              <w:t xml:space="preserve"> - Resultado da pesquisa Lemon1</w:t>
                            </w:r>
                            <w:bookmarkEnd w:id="45"/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B599" id="Caixa de texto 15" o:spid="_x0000_s1032" type="#_x0000_t202" style="position:absolute;left:0;text-align:left;margin-left:60.65pt;margin-top:195.65pt;width:371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" stroked="f">
                <v:textbox style="mso-fit-shape-to-text:t" inset="0,0,0,0">
                  <w:txbxContent>
                    <w:p w14:paraId="4F643C9C" w14:textId="7E0DD3E9" w:rsidR="00B1021F" w:rsidRPr="00BF3512" w:rsidRDefault="00B1021F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47" w:name="_Toc89178966"/>
                      <w:bookmarkStart w:id="48" w:name="_Toc89289215"/>
                      <w:r w:rsidRPr="00BF3512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F3512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 w:rsidRPr="00BF3512">
                        <w:rPr>
                          <w:noProof/>
                          <w:lang w:val="pt-PT"/>
                        </w:rPr>
                        <w:t>7</w:t>
                      </w:r>
                      <w:r>
                        <w:fldChar w:fldCharType="end"/>
                      </w:r>
                      <w:r w:rsidRPr="00BF3512">
                        <w:rPr>
                          <w:lang w:val="pt-PT"/>
                        </w:rPr>
                        <w:t xml:space="preserve"> - Resultado da pesquisa Lemon1</w:t>
                      </w:r>
                      <w:bookmarkEnd w:id="47"/>
                      <w:bookmarkEnd w:id="4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  <w:lang w:val="pt-PT"/>
        </w:rPr>
        <w:drawing>
          <wp:anchor distT="0" distB="0" distL="114300" distR="114300" simplePos="0" relativeHeight="251697152" behindDoc="1" locked="0" layoutInCell="1" allowOverlap="1" wp14:anchorId="74702467" wp14:editId="415C819D">
            <wp:simplePos x="0" y="0"/>
            <wp:positionH relativeFrom="column">
              <wp:posOffset>268605</wp:posOffset>
            </wp:positionH>
            <wp:positionV relativeFrom="paragraph">
              <wp:posOffset>3810</wp:posOffset>
            </wp:positionV>
            <wp:extent cx="5598795" cy="2451100"/>
            <wp:effectExtent l="0" t="0" r="1905" b="635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4" name="Imagem 1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ptura de ecrã, monitor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F4FF" w14:textId="20E3CBDF" w:rsidR="00B1021F" w:rsidRDefault="00B1021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117184A4" w14:textId="38CB3FC5" w:rsidR="00B1021F" w:rsidRPr="00FB4740" w:rsidRDefault="00B1021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26E59C3" w14:textId="1862532E" w:rsidR="00FB4740" w:rsidRPr="00FB4740" w:rsidRDefault="00B1021F" w:rsidP="00490E31">
      <w:pPr>
        <w:pStyle w:val="Ttulo1"/>
        <w:spacing w:line="360" w:lineRule="auto"/>
        <w:rPr>
          <w:sz w:val="24"/>
        </w:rPr>
      </w:pPr>
      <w:bookmarkStart w:id="49" w:name="_Toc89256077"/>
      <w:r>
        <w:t>12</w:t>
      </w:r>
      <w:r w:rsidR="00AC34C6" w:rsidRPr="00AC34C6">
        <w:t xml:space="preserve"> </w:t>
      </w:r>
      <w:r w:rsidR="00AC34C6">
        <w:t>ª Alínea</w:t>
      </w:r>
      <w:bookmarkEnd w:id="49"/>
    </w:p>
    <w:p w14:paraId="1CA2D059" w14:textId="5938AF7A" w:rsidR="00FB4740" w:rsidRPr="00A12C44" w:rsidRDefault="00496D39" w:rsidP="00496D39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A12C44">
        <w:rPr>
          <w:sz w:val="26"/>
          <w:szCs w:val="26"/>
          <w:lang w:val="pt-PT"/>
        </w:rPr>
        <w:t>Neste ponto foi injetado o texto “&lt;iframe src="javascript:alert(`xss`)"&gt;” de maneira a que o browser tenha de processar uma página com o texto injetado</w:t>
      </w:r>
      <w:r w:rsidR="00BC3CD8" w:rsidRPr="00A12C44">
        <w:rPr>
          <w:sz w:val="26"/>
          <w:szCs w:val="26"/>
          <w:lang w:val="pt-PT"/>
        </w:rPr>
        <w:t>, tal como é pedido no desafio “DOM XSS”</w:t>
      </w:r>
      <w:r w:rsidRPr="00A12C44">
        <w:rPr>
          <w:sz w:val="26"/>
          <w:szCs w:val="26"/>
          <w:lang w:val="pt-PT"/>
        </w:rPr>
        <w:t>. Para tal, foi utilizada a técnica utilizada no ponto anterior em que se colocou o texto pretendido no URL como se</w:t>
      </w:r>
      <w:r w:rsidR="008E0AF9" w:rsidRPr="00A12C44">
        <w:rPr>
          <w:sz w:val="26"/>
          <w:szCs w:val="26"/>
          <w:lang w:val="pt-PT"/>
        </w:rPr>
        <w:t xml:space="preserve"> de uma pesquisa se tratasse.</w:t>
      </w:r>
      <w:r w:rsidR="00BC3CD8" w:rsidRPr="00A12C44">
        <w:rPr>
          <w:sz w:val="26"/>
          <w:szCs w:val="26"/>
          <w:lang w:val="pt-PT"/>
        </w:rPr>
        <w:t xml:space="preserve"> O que se verifica é que o browser em vez de interpretar o texto como uma palavra ele trata-o como código executável, e por essa razão o texto inserido não aparece nos resultados da pesquisa sendo por sua vez executado o código nele presente que neste caso resulta no surgimento de um alerta com a string “xss”.</w:t>
      </w:r>
    </w:p>
    <w:p w14:paraId="1B01DBA8" w14:textId="0D38D6FA" w:rsidR="00FB4740" w:rsidRDefault="00BC3CD8" w:rsidP="008B7018">
      <w:pPr>
        <w:pStyle w:val="Corpodotexto"/>
        <w:spacing w:line="360" w:lineRule="auto"/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94DD8" wp14:editId="31D46460">
                <wp:simplePos x="0" y="0"/>
                <wp:positionH relativeFrom="column">
                  <wp:posOffset>1905</wp:posOffset>
                </wp:positionH>
                <wp:positionV relativeFrom="paragraph">
                  <wp:posOffset>2115820</wp:posOffset>
                </wp:positionV>
                <wp:extent cx="619125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E3D3" w14:textId="06285642" w:rsidR="00BC3CD8" w:rsidRPr="00BC3CD8" w:rsidRDefault="00BC3CD8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50" w:name="_Toc89178967"/>
                            <w:bookmarkStart w:id="51" w:name="_Toc89289216"/>
                            <w:r w:rsidRPr="00BC3CD8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C3CD8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BC3CD8">
                              <w:rPr>
                                <w:lang w:val="pt-PT"/>
                              </w:rPr>
                              <w:t xml:space="preserve"> - Resultado do desafio DOM XSS</w:t>
                            </w:r>
                            <w:bookmarkEnd w:id="50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94DD8" id="Caixa de texto 17" o:spid="_x0000_s1033" type="#_x0000_t202" style="position:absolute;left:0;text-align:left;margin-left:.15pt;margin-top:166.6pt;width:487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" stroked="f">
                <v:textbox style="mso-fit-shape-to-text:t" inset="0,0,0,0">
                  <w:txbxContent>
                    <w:p w14:paraId="0EC7E3D3" w14:textId="06285642" w:rsidR="00BC3CD8" w:rsidRPr="00BC3CD8" w:rsidRDefault="00BC3CD8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52" w:name="_Toc89178967"/>
                      <w:bookmarkStart w:id="53" w:name="_Toc89289216"/>
                      <w:r w:rsidRPr="00BC3CD8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C3CD8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8</w:t>
                      </w:r>
                      <w:r>
                        <w:fldChar w:fldCharType="end"/>
                      </w:r>
                      <w:r w:rsidRPr="00BC3CD8">
                        <w:rPr>
                          <w:lang w:val="pt-PT"/>
                        </w:rPr>
                        <w:t xml:space="preserve"> - Resultado do desafio DOM XSS</w:t>
                      </w:r>
                      <w:bookmarkEnd w:id="52"/>
                      <w:bookmarkEnd w:id="5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  <w:lang w:val="pt-PT"/>
        </w:rPr>
        <w:drawing>
          <wp:anchor distT="0" distB="0" distL="114300" distR="114300" simplePos="0" relativeHeight="251700224" behindDoc="0" locked="0" layoutInCell="1" allowOverlap="1" wp14:anchorId="59E8F3F7" wp14:editId="463821AB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6191250" cy="20574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CA5C0" w14:textId="736CEA78" w:rsidR="00CF54F5" w:rsidRDefault="00CF54F5" w:rsidP="00CF54F5">
      <w:pPr>
        <w:pStyle w:val="Ttulo1"/>
      </w:pPr>
      <w:bookmarkStart w:id="54" w:name="_Toc89256078"/>
      <w:r>
        <w:lastRenderedPageBreak/>
        <w:t>13</w:t>
      </w:r>
      <w:r w:rsidR="00AC34C6" w:rsidRPr="00AC34C6">
        <w:t xml:space="preserve"> </w:t>
      </w:r>
      <w:r w:rsidR="00AC34C6">
        <w:t>ª Alínea</w:t>
      </w:r>
      <w:bookmarkEnd w:id="54"/>
    </w:p>
    <w:p w14:paraId="4404B1A0" w14:textId="14D01B4E" w:rsidR="00CF54F5" w:rsidRPr="00A12C44" w:rsidRDefault="00045507" w:rsidP="008B7018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B42A20" wp14:editId="6301E3B4">
                <wp:simplePos x="0" y="0"/>
                <wp:positionH relativeFrom="column">
                  <wp:posOffset>386080</wp:posOffset>
                </wp:positionH>
                <wp:positionV relativeFrom="paragraph">
                  <wp:posOffset>4402455</wp:posOffset>
                </wp:positionV>
                <wp:extent cx="5787390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F5A89" w14:textId="31BFB237" w:rsidR="00045507" w:rsidRPr="00045507" w:rsidRDefault="00045507" w:rsidP="00045507">
                            <w:pPr>
                              <w:pStyle w:val="Legenda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55" w:name="_Toc89289217"/>
                            <w:r w:rsidRPr="00045507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4550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045507">
                              <w:rPr>
                                <w:lang w:val="pt-PT"/>
                              </w:rPr>
                              <w:t xml:space="preserve"> - Modificação da mensagem HTTP através do ZAP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2A20" id="Caixa de texto 24" o:spid="_x0000_s1034" type="#_x0000_t202" style="position:absolute;left:0;text-align:left;margin-left:30.4pt;margin-top:346.65pt;width:455.7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" stroked="f">
                <v:textbox style="mso-fit-shape-to-text:t" inset="0,0,0,0">
                  <w:txbxContent>
                    <w:p w14:paraId="156F5A89" w14:textId="31BFB237" w:rsidR="00045507" w:rsidRPr="00045507" w:rsidRDefault="00045507" w:rsidP="00045507">
                      <w:pPr>
                        <w:pStyle w:val="Legenda"/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56" w:name="_Toc89289217"/>
                      <w:r w:rsidRPr="00045507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45507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9</w:t>
                      </w:r>
                      <w:r>
                        <w:fldChar w:fldCharType="end"/>
                      </w:r>
                      <w:r w:rsidRPr="00045507">
                        <w:rPr>
                          <w:lang w:val="pt-PT"/>
                        </w:rPr>
                        <w:t xml:space="preserve"> - Modificação da mensagem HTTP através do ZAP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Pr="00045507">
        <w:rPr>
          <w:szCs w:val="24"/>
          <w:lang w:val="pt-PT"/>
        </w:rPr>
        <w:drawing>
          <wp:anchor distT="0" distB="0" distL="114300" distR="114300" simplePos="0" relativeHeight="251710464" behindDoc="0" locked="0" layoutInCell="1" allowOverlap="1" wp14:anchorId="227E03F4" wp14:editId="22F5C423">
            <wp:simplePos x="0" y="0"/>
            <wp:positionH relativeFrom="column">
              <wp:posOffset>386227</wp:posOffset>
            </wp:positionH>
            <wp:positionV relativeFrom="paragraph">
              <wp:posOffset>1143118</wp:posOffset>
            </wp:positionV>
            <wp:extent cx="5787390" cy="3202305"/>
            <wp:effectExtent l="0" t="0" r="3810" b="0"/>
            <wp:wrapSquare wrapText="bothSides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735" w:rsidRPr="00A12C44">
        <w:rPr>
          <w:sz w:val="26"/>
          <w:szCs w:val="26"/>
          <w:lang w:val="pt-PT"/>
        </w:rPr>
        <w:t xml:space="preserve">Na secção </w:t>
      </w:r>
      <w:r w:rsidR="00265854" w:rsidRPr="00A12C44">
        <w:rPr>
          <w:sz w:val="26"/>
          <w:szCs w:val="26"/>
          <w:lang w:val="pt-PT"/>
        </w:rPr>
        <w:t>C</w:t>
      </w:r>
      <w:r w:rsidR="00D97735" w:rsidRPr="00A12C44">
        <w:rPr>
          <w:sz w:val="26"/>
          <w:szCs w:val="26"/>
          <w:lang w:val="pt-PT"/>
        </w:rPr>
        <w:t xml:space="preserve">onctact </w:t>
      </w:r>
      <w:r>
        <w:rPr>
          <w:sz w:val="26"/>
          <w:szCs w:val="26"/>
          <w:lang w:val="pt-PT"/>
        </w:rPr>
        <w:t>da página web utilizada para efeitos de teste enviou-se</w:t>
      </w:r>
      <w:r w:rsidR="00D97735" w:rsidRPr="00A12C44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 xml:space="preserve">o </w:t>
      </w:r>
      <w:r w:rsidR="00D97735" w:rsidRPr="00A12C44">
        <w:rPr>
          <w:sz w:val="26"/>
          <w:szCs w:val="26"/>
          <w:lang w:val="pt-PT"/>
        </w:rPr>
        <w:t xml:space="preserve">feedback através do proxy ZAP </w:t>
      </w:r>
      <w:r w:rsidR="00712D2C">
        <w:rPr>
          <w:sz w:val="26"/>
          <w:szCs w:val="26"/>
          <w:lang w:val="pt-PT"/>
        </w:rPr>
        <w:t xml:space="preserve">onde </w:t>
      </w:r>
      <w:r w:rsidR="00D97735" w:rsidRPr="00A12C44">
        <w:rPr>
          <w:sz w:val="26"/>
          <w:szCs w:val="26"/>
          <w:lang w:val="pt-PT"/>
        </w:rPr>
        <w:t xml:space="preserve">se alterou o HTTP request de forma ser possível submeter comentários de </w:t>
      </w:r>
      <w:r w:rsidR="00712D2C">
        <w:rPr>
          <w:sz w:val="26"/>
          <w:szCs w:val="26"/>
          <w:lang w:val="pt-PT"/>
        </w:rPr>
        <w:t>avaliação</w:t>
      </w:r>
      <w:r w:rsidR="00D97735" w:rsidRPr="00A12C44">
        <w:rPr>
          <w:sz w:val="26"/>
          <w:szCs w:val="26"/>
          <w:lang w:val="pt-PT"/>
        </w:rPr>
        <w:t xml:space="preserve"> no nome de outr</w:t>
      </w:r>
      <w:r w:rsidR="00B75283" w:rsidRPr="00A12C44">
        <w:rPr>
          <w:sz w:val="26"/>
          <w:szCs w:val="26"/>
          <w:lang w:val="pt-PT"/>
        </w:rPr>
        <w:t>o</w:t>
      </w:r>
      <w:r w:rsidR="00D97735" w:rsidRPr="00A12C44">
        <w:rPr>
          <w:sz w:val="26"/>
          <w:szCs w:val="26"/>
          <w:lang w:val="pt-PT"/>
        </w:rPr>
        <w:t>s utilizadores</w:t>
      </w:r>
      <w:r w:rsidR="00182557" w:rsidRPr="00A12C44">
        <w:rPr>
          <w:sz w:val="26"/>
          <w:szCs w:val="26"/>
          <w:lang w:val="pt-PT"/>
        </w:rPr>
        <w:t>. Para tal foi alterado o valor do campo “UserId</w:t>
      </w:r>
      <w:r>
        <w:rPr>
          <w:sz w:val="26"/>
          <w:szCs w:val="26"/>
          <w:lang w:val="pt-PT"/>
        </w:rPr>
        <w:t>” da mensagem.</w:t>
      </w:r>
    </w:p>
    <w:p w14:paraId="5CD5EEAD" w14:textId="11EC5950" w:rsidR="00CF54F5" w:rsidRDefault="00CF54F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29F39F9" w14:textId="2132CD56" w:rsidR="00CF54F5" w:rsidRDefault="00CF54F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F7B713E" w14:textId="5612C650" w:rsidR="00CF54F5" w:rsidRDefault="00CF54F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94ED264" w14:textId="6C536EB4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57CAEE05" w14:textId="1F1A0EC2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45B4F341" w14:textId="49E4E918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6DCF0772" w14:textId="3A5D966D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3360B0BC" w14:textId="1F68EDAC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17729D01" w14:textId="22FDE7B6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3FEFFEFB" w14:textId="7515C736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2F1D7A3" w14:textId="0A20DDEB" w:rsidR="00712D2C" w:rsidRDefault="00712D2C" w:rsidP="008B7018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Como se pode verificar, não tendo feito login na página foi possível criar um feedback associado ao UserId com o valor igual a 1</w:t>
      </w:r>
      <w:r w:rsidR="00F027FF">
        <w:rPr>
          <w:sz w:val="26"/>
          <w:szCs w:val="26"/>
          <w:lang w:val="pt-PT"/>
        </w:rPr>
        <w:t xml:space="preserve">, que é o Id do user </w:t>
      </w:r>
      <w:r w:rsidR="00F027FF" w:rsidRPr="00F027FF">
        <w:rPr>
          <w:sz w:val="26"/>
          <w:szCs w:val="26"/>
          <w:lang w:val="pt-PT"/>
        </w:rPr>
        <w:t>admin@juice-sh.op</w:t>
      </w:r>
      <w:r>
        <w:rPr>
          <w:sz w:val="26"/>
          <w:szCs w:val="26"/>
          <w:lang w:val="pt-PT"/>
        </w:rPr>
        <w:t>.</w:t>
      </w:r>
    </w:p>
    <w:p w14:paraId="5F884F43" w14:textId="0D73BABE" w:rsidR="00D97735" w:rsidRPr="00A12C44" w:rsidRDefault="00F027FF" w:rsidP="008B7018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F027FF">
        <w:rPr>
          <w:szCs w:val="24"/>
          <w:lang w:val="pt-PT"/>
        </w:rPr>
        <w:drawing>
          <wp:anchor distT="0" distB="0" distL="114300" distR="114300" simplePos="0" relativeHeight="251713536" behindDoc="0" locked="0" layoutInCell="1" allowOverlap="1" wp14:anchorId="30788571" wp14:editId="7CCE4EBC">
            <wp:simplePos x="0" y="0"/>
            <wp:positionH relativeFrom="column">
              <wp:posOffset>2254885</wp:posOffset>
            </wp:positionH>
            <wp:positionV relativeFrom="paragraph">
              <wp:posOffset>570865</wp:posOffset>
            </wp:positionV>
            <wp:extent cx="1778000" cy="2461260"/>
            <wp:effectExtent l="0" t="0" r="0" b="0"/>
            <wp:wrapSquare wrapText="bothSides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5"/>
                    <a:stretch/>
                  </pic:blipFill>
                  <pic:spPr bwMode="auto">
                    <a:xfrm>
                      <a:off x="0" y="0"/>
                      <a:ext cx="17780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735" w:rsidRPr="00A12C44">
        <w:rPr>
          <w:sz w:val="26"/>
          <w:szCs w:val="26"/>
          <w:lang w:val="pt-PT"/>
        </w:rPr>
        <w:t xml:space="preserve">Observou-se no local About do website </w:t>
      </w:r>
      <w:r w:rsidR="006779AF" w:rsidRPr="00A12C44">
        <w:rPr>
          <w:sz w:val="26"/>
          <w:szCs w:val="26"/>
          <w:lang w:val="pt-PT"/>
        </w:rPr>
        <w:t>o feedback que se criou em nome de outro utilizador como se pode observar na figura seguinte:</w:t>
      </w:r>
    </w:p>
    <w:p w14:paraId="6FC8F808" w14:textId="7C9B1E2A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364C8751" w14:textId="03203F93" w:rsidR="00D97735" w:rsidRDefault="00D97735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06AF143E" w14:textId="05A855A2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5E9E9CA" w14:textId="19BABE3B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2C209ABA" w14:textId="1312518F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1F41887F" w14:textId="4E8DB185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0F269143" w14:textId="53E28F83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6169D33B" w14:textId="35A86C2F" w:rsidR="006779AF" w:rsidRDefault="00F027FF" w:rsidP="008B7018">
      <w:pPr>
        <w:pStyle w:val="Corpodotexto"/>
        <w:spacing w:line="360" w:lineRule="auto"/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4E0179" wp14:editId="7BD8C7F4">
                <wp:simplePos x="0" y="0"/>
                <wp:positionH relativeFrom="column">
                  <wp:posOffset>1853048</wp:posOffset>
                </wp:positionH>
                <wp:positionV relativeFrom="paragraph">
                  <wp:posOffset>49112</wp:posOffset>
                </wp:positionV>
                <wp:extent cx="2476500" cy="635"/>
                <wp:effectExtent l="0" t="0" r="0" b="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7F7E4" w14:textId="76C7CB7C" w:rsidR="00F027FF" w:rsidRPr="00F027FF" w:rsidRDefault="00F027FF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57" w:name="_Toc89289218"/>
                            <w:r w:rsidRPr="00F027F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027F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F027FF">
                              <w:rPr>
                                <w:lang w:val="pt-PT"/>
                              </w:rPr>
                              <w:t xml:space="preserve"> - Feedback gerado para outro utilizador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E0179" id="Caixa de texto 26" o:spid="_x0000_s1035" type="#_x0000_t202" style="position:absolute;left:0;text-align:left;margin-left:145.9pt;margin-top:3.85pt;width:195pt;height: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IwNAIAAGwEAAAOAAAAZHJzL2Uyb0RvYy54bWysVMFu2zAMvQ/YPwi6L06yN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" stroked="f">
                <v:textbox style="mso-fit-shape-to-text:t" inset="0,0,0,0">
                  <w:txbxContent>
                    <w:p w14:paraId="77B7F7E4" w14:textId="76C7CB7C" w:rsidR="00F027FF" w:rsidRPr="00F027FF" w:rsidRDefault="00F027FF" w:rsidP="00EC1B4F">
                      <w:pPr>
                        <w:pStyle w:val="Legenda"/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58" w:name="_Toc89289218"/>
                      <w:r w:rsidRPr="00F027F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F027F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10</w:t>
                      </w:r>
                      <w:r>
                        <w:fldChar w:fldCharType="end"/>
                      </w:r>
                      <w:r w:rsidRPr="00F027FF">
                        <w:rPr>
                          <w:lang w:val="pt-PT"/>
                        </w:rPr>
                        <w:t xml:space="preserve"> - Feedback gerado para outro utilizador</w:t>
                      </w:r>
                      <w:bookmarkEnd w:id="58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C10BA" w14:textId="59338BF9" w:rsidR="006779AF" w:rsidRDefault="006779AF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02745626" w14:textId="5FB9B105" w:rsidR="00D97735" w:rsidRDefault="00A77876" w:rsidP="008B7018">
      <w:pPr>
        <w:pStyle w:val="Corpodotexto"/>
        <w:spacing w:line="360" w:lineRule="auto"/>
        <w:jc w:val="both"/>
        <w:rPr>
          <w:lang w:val="pt-PT"/>
        </w:rPr>
      </w:pPr>
      <w:bookmarkStart w:id="59" w:name="_Hlk89288483"/>
      <w:r w:rsidRPr="00A77876">
        <w:rPr>
          <w:szCs w:val="24"/>
          <w:lang w:val="pt-PT"/>
        </w:rPr>
        <w:lastRenderedPageBreak/>
        <w:drawing>
          <wp:anchor distT="0" distB="0" distL="114300" distR="114300" simplePos="0" relativeHeight="251716608" behindDoc="0" locked="0" layoutInCell="1" allowOverlap="1" wp14:anchorId="50E978AD" wp14:editId="1AA1DDCC">
            <wp:simplePos x="0" y="0"/>
            <wp:positionH relativeFrom="column">
              <wp:posOffset>1757680</wp:posOffset>
            </wp:positionH>
            <wp:positionV relativeFrom="paragraph">
              <wp:posOffset>530225</wp:posOffset>
            </wp:positionV>
            <wp:extent cx="2718079" cy="885435"/>
            <wp:effectExtent l="0" t="0" r="635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79" cy="88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64D">
        <w:rPr>
          <w:lang w:val="pt-PT"/>
        </w:rPr>
        <w:t xml:space="preserve">De seguida, foi também alterado o nome do user associado ao feedback criado </w:t>
      </w:r>
      <w:r>
        <w:rPr>
          <w:lang w:val="pt-PT"/>
        </w:rPr>
        <w:t>através da modificação da mensagem http do campo comment.</w:t>
      </w:r>
    </w:p>
    <w:p w14:paraId="419554B0" w14:textId="3AE24B4A" w:rsidR="00A77876" w:rsidRDefault="00A77876" w:rsidP="008B7018">
      <w:pPr>
        <w:pStyle w:val="Corpodotexto"/>
        <w:spacing w:line="360" w:lineRule="auto"/>
        <w:jc w:val="both"/>
        <w:rPr>
          <w:lang w:val="pt-PT"/>
        </w:rPr>
      </w:pPr>
    </w:p>
    <w:p w14:paraId="166F2A08" w14:textId="41AC27B5" w:rsidR="00A77876" w:rsidRDefault="00A77876" w:rsidP="008B7018">
      <w:pPr>
        <w:pStyle w:val="Corpodotexto"/>
        <w:spacing w:line="360" w:lineRule="auto"/>
        <w:jc w:val="both"/>
        <w:rPr>
          <w:lang w:val="pt-PT"/>
        </w:rPr>
      </w:pPr>
    </w:p>
    <w:p w14:paraId="0C4656A0" w14:textId="38CF48A0" w:rsidR="00A77876" w:rsidRDefault="00A77876" w:rsidP="008B7018">
      <w:pPr>
        <w:pStyle w:val="Corpodotexto"/>
        <w:spacing w:line="360" w:lineRule="auto"/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8D9B4" wp14:editId="04094497">
                <wp:simplePos x="0" y="0"/>
                <wp:positionH relativeFrom="column">
                  <wp:posOffset>1019175</wp:posOffset>
                </wp:positionH>
                <wp:positionV relativeFrom="paragraph">
                  <wp:posOffset>165016</wp:posOffset>
                </wp:positionV>
                <wp:extent cx="3768090" cy="635"/>
                <wp:effectExtent l="0" t="0" r="3810" b="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B9E72" w14:textId="749F0D11" w:rsidR="00A77876" w:rsidRPr="00A77876" w:rsidRDefault="00A77876" w:rsidP="00A77876">
                            <w:pPr>
                              <w:pStyle w:val="Legenda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60" w:name="_Toc89289219"/>
                            <w:r w:rsidRPr="00A77876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77876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A77876">
                              <w:rPr>
                                <w:noProof/>
                                <w:lang w:val="pt-PT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Pr="00A77876">
                              <w:rPr>
                                <w:lang w:val="pt-PT"/>
                              </w:rPr>
                              <w:t xml:space="preserve"> - Feedback gerado para outro utilizador</w:t>
                            </w:r>
                            <w:r>
                              <w:rPr>
                                <w:lang w:val="pt-PT"/>
                              </w:rPr>
                              <w:t xml:space="preserve"> após alteração do campo comment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8D9B4" id="Caixa de texto 28" o:spid="_x0000_s1036" type="#_x0000_t202" style="position:absolute;left:0;text-align:left;margin-left:80.25pt;margin-top:13pt;width:296.7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" stroked="f">
                <v:textbox style="mso-fit-shape-to-text:t" inset="0,0,0,0">
                  <w:txbxContent>
                    <w:p w14:paraId="6BEB9E72" w14:textId="749F0D11" w:rsidR="00A77876" w:rsidRPr="00A77876" w:rsidRDefault="00A77876" w:rsidP="00A77876">
                      <w:pPr>
                        <w:pStyle w:val="Legenda"/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61" w:name="_Toc89289219"/>
                      <w:r w:rsidRPr="00A77876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77876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A77876">
                        <w:rPr>
                          <w:noProof/>
                          <w:lang w:val="pt-PT"/>
                        </w:rPr>
                        <w:t>11</w:t>
                      </w:r>
                      <w:r>
                        <w:fldChar w:fldCharType="end"/>
                      </w:r>
                      <w:r w:rsidRPr="00A77876">
                        <w:rPr>
                          <w:lang w:val="pt-PT"/>
                        </w:rPr>
                        <w:t xml:space="preserve"> - Feedback gerado para outro utilizador</w:t>
                      </w:r>
                      <w:r>
                        <w:rPr>
                          <w:lang w:val="pt-PT"/>
                        </w:rPr>
                        <w:t xml:space="preserve"> após alteração do campo comment</w:t>
                      </w:r>
                      <w:bookmarkEnd w:id="6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AEA70" w14:textId="66AB5309" w:rsidR="00A77876" w:rsidRDefault="00A77876" w:rsidP="008B7018">
      <w:pPr>
        <w:pStyle w:val="Corpodotexto"/>
        <w:spacing w:line="360" w:lineRule="auto"/>
        <w:jc w:val="both"/>
        <w:rPr>
          <w:lang w:val="pt-PT"/>
        </w:rPr>
      </w:pPr>
    </w:p>
    <w:p w14:paraId="047C2A71" w14:textId="7A4EB6FF" w:rsidR="00A77876" w:rsidRDefault="00A77876" w:rsidP="008B7018">
      <w:pPr>
        <w:pStyle w:val="Corpodotexto"/>
        <w:spacing w:line="360" w:lineRule="auto"/>
        <w:jc w:val="both"/>
        <w:rPr>
          <w:lang w:val="pt-PT"/>
        </w:rPr>
      </w:pPr>
    </w:p>
    <w:p w14:paraId="5DB4C149" w14:textId="7DEAA498" w:rsidR="00A77876" w:rsidRDefault="00A77876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5174A57E" w14:textId="30CA236B" w:rsidR="00CF54F5" w:rsidRPr="00FB4740" w:rsidRDefault="00CF54F5" w:rsidP="00363E21">
      <w:pPr>
        <w:pStyle w:val="Ttulo1"/>
        <w:rPr>
          <w:sz w:val="24"/>
        </w:rPr>
      </w:pPr>
      <w:bookmarkStart w:id="62" w:name="_Toc89256079"/>
      <w:bookmarkEnd w:id="59"/>
      <w:r>
        <w:t>14</w:t>
      </w:r>
      <w:r w:rsidR="00AC34C6" w:rsidRPr="00AC34C6">
        <w:t xml:space="preserve"> </w:t>
      </w:r>
      <w:r w:rsidR="00AC34C6">
        <w:t>ª Alínea</w:t>
      </w:r>
      <w:bookmarkEnd w:id="62"/>
    </w:p>
    <w:p w14:paraId="2E1F9D98" w14:textId="14098A35" w:rsidR="00C258B1" w:rsidRPr="00490E31" w:rsidRDefault="00047BA6" w:rsidP="008B7018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>
        <w:rPr>
          <w:szCs w:val="24"/>
          <w:lang w:val="pt-PT"/>
        </w:rPr>
        <w:t>É</w:t>
      </w:r>
      <w:r w:rsidRPr="00490E31">
        <w:rPr>
          <w:sz w:val="26"/>
          <w:szCs w:val="26"/>
          <w:lang w:val="pt-PT"/>
        </w:rPr>
        <w:t xml:space="preserve"> possível obter o cookie com nome “token” armazenado no browser da </w:t>
      </w:r>
      <w:r w:rsidR="00735E2F" w:rsidRPr="00490E31">
        <w:rPr>
          <w:sz w:val="26"/>
          <w:szCs w:val="26"/>
          <w:lang w:val="pt-PT"/>
        </w:rPr>
        <w:t>vítima</w:t>
      </w:r>
      <w:r w:rsidRPr="00490E31">
        <w:rPr>
          <w:sz w:val="26"/>
          <w:szCs w:val="26"/>
          <w:lang w:val="pt-PT"/>
        </w:rPr>
        <w:t xml:space="preserve"> através de phising onde o atacante modifica o url do site e envia para a v</w:t>
      </w:r>
      <w:r w:rsidR="00735E2F" w:rsidRPr="00490E31">
        <w:rPr>
          <w:sz w:val="26"/>
          <w:szCs w:val="26"/>
          <w:lang w:val="pt-PT"/>
        </w:rPr>
        <w:t>í</w:t>
      </w:r>
      <w:r w:rsidRPr="00490E31">
        <w:rPr>
          <w:sz w:val="26"/>
          <w:szCs w:val="26"/>
          <w:lang w:val="pt-PT"/>
        </w:rPr>
        <w:t>tima</w:t>
      </w:r>
      <w:r w:rsidR="00735E2F" w:rsidRPr="00490E31">
        <w:rPr>
          <w:sz w:val="26"/>
          <w:szCs w:val="26"/>
          <w:lang w:val="pt-PT"/>
        </w:rPr>
        <w:t>,</w:t>
      </w:r>
      <w:r w:rsidRPr="00490E31">
        <w:rPr>
          <w:sz w:val="26"/>
          <w:szCs w:val="26"/>
          <w:lang w:val="pt-PT"/>
        </w:rPr>
        <w:t xml:space="preserve"> por exemplo</w:t>
      </w:r>
      <w:r w:rsidR="00735E2F" w:rsidRPr="00490E31">
        <w:rPr>
          <w:sz w:val="26"/>
          <w:szCs w:val="26"/>
          <w:lang w:val="pt-PT"/>
        </w:rPr>
        <w:t>,</w:t>
      </w:r>
      <w:r w:rsidRPr="00490E31">
        <w:rPr>
          <w:sz w:val="26"/>
          <w:szCs w:val="26"/>
          <w:lang w:val="pt-PT"/>
        </w:rPr>
        <w:t xml:space="preserve"> </w:t>
      </w:r>
      <w:r w:rsidR="00C258B1" w:rsidRPr="00490E31">
        <w:rPr>
          <w:sz w:val="26"/>
          <w:szCs w:val="26"/>
          <w:lang w:val="pt-PT"/>
        </w:rPr>
        <w:t>via</w:t>
      </w:r>
      <w:r w:rsidRPr="00490E31">
        <w:rPr>
          <w:sz w:val="26"/>
          <w:szCs w:val="26"/>
          <w:lang w:val="pt-PT"/>
        </w:rPr>
        <w:t xml:space="preserve"> email</w:t>
      </w:r>
      <w:r w:rsidR="00C258B1" w:rsidRPr="00490E31">
        <w:rPr>
          <w:sz w:val="26"/>
          <w:szCs w:val="26"/>
          <w:lang w:val="pt-PT"/>
        </w:rPr>
        <w:t xml:space="preserve"> </w:t>
      </w:r>
      <w:r w:rsidRPr="00490E31">
        <w:rPr>
          <w:sz w:val="26"/>
          <w:szCs w:val="26"/>
          <w:lang w:val="pt-PT"/>
        </w:rPr>
        <w:t xml:space="preserve">de forma a que </w:t>
      </w:r>
      <w:r w:rsidR="00C258B1" w:rsidRPr="00490E31">
        <w:rPr>
          <w:sz w:val="26"/>
          <w:szCs w:val="26"/>
          <w:lang w:val="pt-PT"/>
        </w:rPr>
        <w:t>a v</w:t>
      </w:r>
      <w:r w:rsidR="00735E2F" w:rsidRPr="00490E31">
        <w:rPr>
          <w:sz w:val="26"/>
          <w:szCs w:val="26"/>
          <w:lang w:val="pt-PT"/>
        </w:rPr>
        <w:t>í</w:t>
      </w:r>
      <w:r w:rsidR="00C258B1" w:rsidRPr="00490E31">
        <w:rPr>
          <w:sz w:val="26"/>
          <w:szCs w:val="26"/>
          <w:lang w:val="pt-PT"/>
        </w:rPr>
        <w:t xml:space="preserve">tima </w:t>
      </w:r>
      <w:r w:rsidRPr="00490E31">
        <w:rPr>
          <w:sz w:val="26"/>
          <w:szCs w:val="26"/>
          <w:lang w:val="pt-PT"/>
        </w:rPr>
        <w:t xml:space="preserve">no momento em que acede </w:t>
      </w:r>
      <w:r w:rsidR="00C258B1" w:rsidRPr="00490E31">
        <w:rPr>
          <w:sz w:val="26"/>
          <w:szCs w:val="26"/>
          <w:lang w:val="pt-PT"/>
        </w:rPr>
        <w:t>a esse url é realizado um ataque de XSS que tem como finalidade obter o cookie da mesma.</w:t>
      </w:r>
      <w:r w:rsidR="00735E2F" w:rsidRPr="00490E31">
        <w:rPr>
          <w:sz w:val="26"/>
          <w:szCs w:val="26"/>
          <w:lang w:val="pt-PT"/>
        </w:rPr>
        <w:t xml:space="preserve"> O método para mostrar o valor da cookie com nome “token” é baseado no utilizado no ponto 12, onde é apresentado o valor de “document.cookie”.</w:t>
      </w:r>
    </w:p>
    <w:p w14:paraId="6E4379EB" w14:textId="1D2432E6" w:rsidR="00C258B1" w:rsidRDefault="00490E31" w:rsidP="008B7018">
      <w:pPr>
        <w:pStyle w:val="Corpodotexto"/>
        <w:spacing w:line="360" w:lineRule="auto"/>
        <w:jc w:val="both"/>
        <w:rPr>
          <w:szCs w:val="24"/>
          <w:lang w:val="pt-PT"/>
        </w:rPr>
      </w:pPr>
      <w:r>
        <w:rPr>
          <w:noProof/>
          <w:szCs w:val="24"/>
          <w:lang w:val="pt-PT"/>
        </w:rPr>
        <w:drawing>
          <wp:anchor distT="0" distB="0" distL="114300" distR="114300" simplePos="0" relativeHeight="251705344" behindDoc="0" locked="0" layoutInCell="1" allowOverlap="1" wp14:anchorId="33FD8383" wp14:editId="70A0F3AE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6178550" cy="1498600"/>
            <wp:effectExtent l="0" t="0" r="0" b="635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9C4923" w14:textId="10C160A6" w:rsidR="00C258B1" w:rsidRDefault="00490E31" w:rsidP="008B7018">
      <w:pPr>
        <w:pStyle w:val="Corpodotexto"/>
        <w:spacing w:line="360" w:lineRule="auto"/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01F4F" wp14:editId="65A57188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6178550" cy="635"/>
                <wp:effectExtent l="0" t="0" r="0" b="635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6053F" w14:textId="359A56F8" w:rsidR="00735E2F" w:rsidRPr="00735E2F" w:rsidRDefault="00735E2F" w:rsidP="00EC1B4F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63" w:name="_Toc89178969"/>
                            <w:bookmarkStart w:id="64" w:name="_Toc89289220"/>
                            <w:r w:rsidRPr="00735E2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35E2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7876">
                              <w:rPr>
                                <w:noProof/>
                                <w:lang w:val="pt-PT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735E2F">
                              <w:rPr>
                                <w:lang w:val="pt-PT"/>
                              </w:rPr>
                              <w:t xml:space="preserve"> - Valor da cookie de nome "token"</w:t>
                            </w:r>
                            <w:bookmarkEnd w:id="63"/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1F4F" id="Caixa de texto 22" o:spid="_x0000_s1037" type="#_x0000_t202" style="position:absolute;left:0;text-align:left;margin-left:0;margin-top:123.65pt;width:486.5pt;height:.0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" stroked="f">
                <v:textbox style="mso-fit-shape-to-text:t" inset="0,0,0,0">
                  <w:txbxContent>
                    <w:p w14:paraId="0CB6053F" w14:textId="359A56F8" w:rsidR="00735E2F" w:rsidRPr="00735E2F" w:rsidRDefault="00735E2F" w:rsidP="00EC1B4F">
                      <w:pPr>
                        <w:pStyle w:val="Legenda"/>
                        <w:rPr>
                          <w:rFonts w:ascii="Times New Roman" w:hAnsi="Times New Roman"/>
                          <w:noProof/>
                          <w:snapToGrid w:val="0"/>
                          <w:sz w:val="24"/>
                          <w:szCs w:val="24"/>
                          <w:lang w:val="pt-PT"/>
                        </w:rPr>
                      </w:pPr>
                      <w:bookmarkStart w:id="65" w:name="_Toc89178969"/>
                      <w:bookmarkStart w:id="66" w:name="_Toc89289220"/>
                      <w:r w:rsidRPr="00735E2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735E2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7876">
                        <w:rPr>
                          <w:noProof/>
                          <w:lang w:val="pt-PT"/>
                        </w:rPr>
                        <w:t>12</w:t>
                      </w:r>
                      <w:r>
                        <w:fldChar w:fldCharType="end"/>
                      </w:r>
                      <w:r w:rsidRPr="00735E2F">
                        <w:rPr>
                          <w:lang w:val="pt-PT"/>
                        </w:rPr>
                        <w:t xml:space="preserve"> - Valor da cookie de nome "token"</w:t>
                      </w:r>
                      <w:bookmarkEnd w:id="65"/>
                      <w:bookmarkEnd w:id="6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76ADA" w14:textId="0BA9C3F5" w:rsidR="00C258B1" w:rsidRDefault="00C258B1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54ABF413" w14:textId="35010C98" w:rsidR="00C258B1" w:rsidRDefault="00C258B1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3E896788" w14:textId="3ABDD2CE" w:rsidR="00C258B1" w:rsidRDefault="00C258B1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48F72F23" w14:textId="77777777" w:rsidR="00C258B1" w:rsidRDefault="00C258B1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1237424F" w14:textId="5977CE10" w:rsidR="00FB4740" w:rsidRPr="00FB4740" w:rsidRDefault="00FB4740" w:rsidP="008B7018">
      <w:pPr>
        <w:pStyle w:val="Corpodotexto"/>
        <w:spacing w:line="360" w:lineRule="auto"/>
        <w:jc w:val="both"/>
        <w:rPr>
          <w:szCs w:val="24"/>
          <w:lang w:val="pt-PT"/>
        </w:rPr>
      </w:pPr>
    </w:p>
    <w:p w14:paraId="0B69CA97" w14:textId="62D2CA84" w:rsidR="008707A4" w:rsidRPr="00954704" w:rsidRDefault="008707A4" w:rsidP="008707A4">
      <w:pPr>
        <w:pStyle w:val="Ttulo1"/>
        <w:rPr>
          <w:sz w:val="40"/>
          <w:szCs w:val="40"/>
          <w:lang w:val="pt-PT"/>
        </w:rPr>
      </w:pPr>
      <w:bookmarkStart w:id="67" w:name="_Toc43547848"/>
      <w:bookmarkStart w:id="68" w:name="_Toc89256080"/>
      <w:r w:rsidRPr="00954704">
        <w:rPr>
          <w:sz w:val="40"/>
          <w:szCs w:val="40"/>
          <w:lang w:val="pt-PT"/>
        </w:rPr>
        <w:lastRenderedPageBreak/>
        <w:t>3. Conclus</w:t>
      </w:r>
      <w:r w:rsidR="00DF5BA0" w:rsidRPr="00954704">
        <w:rPr>
          <w:sz w:val="40"/>
          <w:szCs w:val="40"/>
          <w:lang w:val="pt-PT"/>
        </w:rPr>
        <w:t>ões</w:t>
      </w:r>
      <w:bookmarkEnd w:id="67"/>
      <w:bookmarkEnd w:id="68"/>
    </w:p>
    <w:p w14:paraId="00FB1779" w14:textId="763A9C3E" w:rsidR="00D76E76" w:rsidRPr="00954704" w:rsidRDefault="00D76E76" w:rsidP="00AD554C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623D5063" w14:textId="6EF7881B" w:rsidR="00D76E76" w:rsidRPr="00954704" w:rsidRDefault="00016666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  <w:r w:rsidRPr="00954704">
        <w:rPr>
          <w:sz w:val="26"/>
          <w:szCs w:val="26"/>
          <w:lang w:val="pt-PT"/>
        </w:rPr>
        <w:t xml:space="preserve">Em suma, com este exercício foi possível explorar </w:t>
      </w:r>
      <w:r w:rsidR="00806039" w:rsidRPr="00954704">
        <w:rPr>
          <w:sz w:val="26"/>
          <w:szCs w:val="26"/>
          <w:lang w:val="pt-PT"/>
        </w:rPr>
        <w:t>vulnerabilidades n</w:t>
      </w:r>
      <w:r w:rsidR="005F0EF7" w:rsidRPr="00954704">
        <w:rPr>
          <w:sz w:val="26"/>
          <w:szCs w:val="26"/>
          <w:lang w:val="pt-PT"/>
        </w:rPr>
        <w:t xml:space="preserve">uma aplicação </w:t>
      </w:r>
      <w:r w:rsidR="00806039" w:rsidRPr="00954704">
        <w:rPr>
          <w:sz w:val="26"/>
          <w:szCs w:val="26"/>
          <w:lang w:val="pt-PT"/>
        </w:rPr>
        <w:t>web</w:t>
      </w:r>
      <w:r w:rsidR="005F0EF7" w:rsidRPr="00954704">
        <w:rPr>
          <w:sz w:val="26"/>
          <w:szCs w:val="26"/>
          <w:lang w:val="pt-PT"/>
        </w:rPr>
        <w:t xml:space="preserve">. Inicialmente foram exploradas as funcionalidades da análise de vulnerabilidades de código realizadas pelo GitHub. Posteriormente foi posta uma aplicação web vulnerável a correr numa máquina virtual e foram explorados ataques possíveis de realizar </w:t>
      </w:r>
      <w:r w:rsidR="00856D8A" w:rsidRPr="00954704">
        <w:rPr>
          <w:sz w:val="26"/>
          <w:szCs w:val="26"/>
          <w:lang w:val="pt-PT"/>
        </w:rPr>
        <w:t>a esta aplicação.</w:t>
      </w:r>
    </w:p>
    <w:p w14:paraId="5BD28D85" w14:textId="42EE3693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6E59251A" w14:textId="04893659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77BFD49C" w14:textId="154C5FC8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2E033FEB" w14:textId="1B139F87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6AE0EA1C" w14:textId="4C7B97B6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3C77FF4D" w14:textId="6B33DAAE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15D18F1F" w14:textId="0D6D432D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207760C8" w14:textId="3AF4DD8C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52F0E8C3" w14:textId="1AEB372A" w:rsidR="003C5B93" w:rsidRPr="00954704" w:rsidRDefault="003C5B93" w:rsidP="003C5B93">
      <w:pPr>
        <w:pStyle w:val="Corpodotexto"/>
        <w:spacing w:line="360" w:lineRule="auto"/>
        <w:jc w:val="both"/>
        <w:rPr>
          <w:sz w:val="26"/>
          <w:szCs w:val="26"/>
          <w:lang w:val="pt-PT"/>
        </w:rPr>
      </w:pPr>
    </w:p>
    <w:p w14:paraId="634A28ED" w14:textId="5816B458" w:rsidR="009920D3" w:rsidRPr="00954704" w:rsidRDefault="009920D3" w:rsidP="009920D3">
      <w:pPr>
        <w:pStyle w:val="Corpodotexto"/>
        <w:rPr>
          <w:rFonts w:ascii="Consolas" w:hAnsi="Consolas" w:cs="Consolas"/>
          <w:lang w:val="pt-PT" w:eastAsia="pt-PT"/>
        </w:rPr>
      </w:pPr>
    </w:p>
    <w:sectPr w:rsidR="009920D3" w:rsidRPr="00954704" w:rsidSect="00A21820">
      <w:footerReference w:type="default" r:id="rId41"/>
      <w:pgSz w:w="11907" w:h="16840" w:code="9"/>
      <w:pgMar w:top="1134" w:right="1077" w:bottom="1134" w:left="1077" w:header="680" w:footer="3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9FD7" w14:textId="77777777" w:rsidR="007157E6" w:rsidRDefault="007157E6">
      <w:r>
        <w:separator/>
      </w:r>
    </w:p>
  </w:endnote>
  <w:endnote w:type="continuationSeparator" w:id="0">
    <w:p w14:paraId="161B0AFE" w14:textId="77777777" w:rsidR="007157E6" w:rsidRDefault="0071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84CB" w14:textId="77777777" w:rsidR="002B6366" w:rsidRPr="00501926" w:rsidRDefault="002B6366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6CD" w14:textId="124F288B" w:rsidR="002B6366" w:rsidRDefault="002B6366">
    <w:pPr>
      <w:pStyle w:val="Rodap"/>
      <w:jc w:val="right"/>
    </w:pPr>
  </w:p>
  <w:p w14:paraId="358F9AE4" w14:textId="73D7F54B" w:rsidR="002B6366" w:rsidRDefault="002B636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54E7" w14:textId="04FAD7FB" w:rsidR="002B6366" w:rsidRDefault="002B6366">
    <w:pPr>
      <w:pStyle w:val="Rodap"/>
      <w:jc w:val="right"/>
    </w:pPr>
  </w:p>
  <w:p w14:paraId="46450ACE" w14:textId="77777777" w:rsidR="002B6366" w:rsidRDefault="002B636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napToGrid w:val="0"/>
        <w:sz w:val="24"/>
        <w:lang w:val="pt-BR"/>
      </w:rPr>
      <w:id w:val="1597827699"/>
      <w:docPartObj>
        <w:docPartGallery w:val="Page Numbers (Bottom of Page)"/>
        <w:docPartUnique/>
      </w:docPartObj>
    </w:sdtPr>
    <w:sdtEndPr/>
    <w:sdtContent>
      <w:p w14:paraId="110AB6DF" w14:textId="77777777" w:rsidR="002B6366" w:rsidRPr="00EC7A6D" w:rsidRDefault="002B6366" w:rsidP="00932754">
        <w:pPr>
          <w:pBdr>
            <w:bottom w:val="single" w:sz="12" w:space="1" w:color="auto"/>
          </w:pBdr>
          <w:rPr>
            <w:sz w:val="24"/>
            <w:szCs w:val="24"/>
          </w:rPr>
        </w:pPr>
        <w:r w:rsidRPr="00EC7A6D">
          <w:rPr>
            <w:sz w:val="24"/>
            <w:szCs w:val="24"/>
          </w:rPr>
          <w:ptab w:relativeTo="margin" w:alignment="center" w:leader="none"/>
        </w:r>
        <w:r w:rsidRPr="00EC7A6D">
          <w:rPr>
            <w:sz w:val="24"/>
            <w:szCs w:val="24"/>
          </w:rPr>
          <w:ptab w:relativeTo="margin" w:alignment="right" w:leader="none"/>
        </w:r>
      </w:p>
      <w:p w14:paraId="1F4AAC6A" w14:textId="63163225" w:rsidR="002B6366" w:rsidRDefault="002B63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2733B60" w14:textId="77777777" w:rsidR="002B6366" w:rsidRDefault="002B6366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napToGrid w:val="0"/>
        <w:sz w:val="24"/>
        <w:lang w:val="pt-BR"/>
      </w:rPr>
      <w:id w:val="-148829623"/>
      <w:docPartObj>
        <w:docPartGallery w:val="Page Numbers (Bottom of Page)"/>
        <w:docPartUnique/>
      </w:docPartObj>
    </w:sdtPr>
    <w:sdtEndPr/>
    <w:sdtContent>
      <w:p w14:paraId="3D683A48" w14:textId="77777777" w:rsidR="002B6366" w:rsidRDefault="002B6366" w:rsidP="001B18B3">
        <w:pPr>
          <w:framePr w:wrap="around" w:vAnchor="text" w:hAnchor="margin" w:xAlign="inside" w:y="1"/>
        </w:pPr>
      </w:p>
      <w:p w14:paraId="6290C2E2" w14:textId="5D125D93" w:rsidR="002B6366" w:rsidRPr="00EC7A6D" w:rsidRDefault="002B6366" w:rsidP="001B18B3">
        <w:pPr>
          <w:pBdr>
            <w:bottom w:val="single" w:sz="12" w:space="1" w:color="auto"/>
          </w:pBdr>
          <w:rPr>
            <w:sz w:val="24"/>
            <w:szCs w:val="24"/>
          </w:rPr>
        </w:pPr>
        <w:r w:rsidRPr="00EC7A6D">
          <w:rPr>
            <w:sz w:val="24"/>
            <w:szCs w:val="24"/>
          </w:rPr>
          <w:ptab w:relativeTo="margin" w:alignment="center" w:leader="none"/>
        </w:r>
        <w:r w:rsidRPr="00EC7A6D">
          <w:rPr>
            <w:sz w:val="24"/>
            <w:szCs w:val="24"/>
          </w:rPr>
          <w:ptab w:relativeTo="margin" w:alignment="right" w:leader="none"/>
        </w:r>
      </w:p>
      <w:p w14:paraId="730A01BA" w14:textId="77777777" w:rsidR="002B6366" w:rsidRDefault="002B63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1F13C65" w14:textId="77777777" w:rsidR="002B6366" w:rsidRDefault="002B63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2526" w14:textId="77777777" w:rsidR="007157E6" w:rsidRDefault="007157E6">
      <w:r>
        <w:separator/>
      </w:r>
    </w:p>
  </w:footnote>
  <w:footnote w:type="continuationSeparator" w:id="0">
    <w:p w14:paraId="6A5F3AE7" w14:textId="77777777" w:rsidR="007157E6" w:rsidRDefault="0071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1515" w14:textId="77777777" w:rsidR="002B6366" w:rsidRPr="00EC49FE" w:rsidRDefault="002B6366" w:rsidP="00823032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0FB" w14:textId="77777777" w:rsidR="002B6366" w:rsidRDefault="002B6366">
    <w:pPr>
      <w:framePr w:wrap="around" w:vAnchor="text" w:hAnchor="margin" w:xAlign="inside" w:y="1"/>
    </w:pPr>
  </w:p>
  <w:p w14:paraId="6EC66EB4" w14:textId="48D403E5" w:rsidR="002B6366" w:rsidRPr="00EC7A6D" w:rsidRDefault="00D04489" w:rsidP="003E66AC">
    <w:pPr>
      <w:pBdr>
        <w:bottom w:val="single" w:sz="12" w:space="1" w:color="auto"/>
      </w:pBdr>
      <w:rPr>
        <w:sz w:val="24"/>
        <w:szCs w:val="24"/>
      </w:rPr>
    </w:pPr>
    <w:r>
      <w:rPr>
        <w:sz w:val="24"/>
        <w:szCs w:val="24"/>
      </w:rPr>
      <w:t>C</w:t>
    </w:r>
    <w:r w:rsidR="00AF200C">
      <w:rPr>
        <w:sz w:val="24"/>
        <w:szCs w:val="24"/>
      </w:rPr>
      <w:t>S</w:t>
    </w:r>
    <w:r w:rsidR="002B6366">
      <w:rPr>
        <w:sz w:val="24"/>
        <w:szCs w:val="24"/>
      </w:rPr>
      <w:t xml:space="preserve">                                                                                                                                         </w:t>
    </w:r>
    <w:r w:rsidR="001D3FCD">
      <w:rPr>
        <w:sz w:val="24"/>
        <w:szCs w:val="24"/>
      </w:rPr>
      <w:t xml:space="preserve">Exercício </w:t>
    </w:r>
    <w:r w:rsidR="001E5DDB">
      <w:rPr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B278" w14:textId="77777777" w:rsidR="002B6366" w:rsidRDefault="002B6366" w:rsidP="008253A3">
    <w:pPr>
      <w:framePr w:wrap="around" w:vAnchor="text" w:hAnchor="margin" w:xAlign="inside" w:y="1"/>
    </w:pPr>
  </w:p>
  <w:p w14:paraId="4C299823" w14:textId="77777777" w:rsidR="002B6366" w:rsidRDefault="002B63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CDBD" w14:textId="77777777" w:rsidR="002B6366" w:rsidRDefault="002B6366" w:rsidP="008253A3">
    <w:pPr>
      <w:framePr w:wrap="around" w:vAnchor="text" w:hAnchor="margin" w:xAlign="inside" w:y="1"/>
    </w:pPr>
  </w:p>
  <w:p w14:paraId="63A29A1C" w14:textId="77777777" w:rsidR="002B6366" w:rsidRPr="00EC7A6D" w:rsidRDefault="002B6366" w:rsidP="007C2DD8">
    <w:pPr>
      <w:pBdr>
        <w:bottom w:val="single" w:sz="12" w:space="1" w:color="auto"/>
      </w:pBdr>
      <w:rPr>
        <w:sz w:val="24"/>
        <w:szCs w:val="24"/>
      </w:rPr>
    </w:pPr>
    <w:r>
      <w:rPr>
        <w:sz w:val="24"/>
        <w:szCs w:val="24"/>
      </w:rPr>
      <w:t xml:space="preserve">FSO                                                                       </w:t>
    </w:r>
    <w:r w:rsidRPr="00EC7A6D">
      <w:rPr>
        <w:sz w:val="24"/>
        <w:szCs w:val="24"/>
      </w:rPr>
      <w:ptab w:relativeTo="margin" w:alignment="center" w:leader="none"/>
    </w:r>
    <w:r w:rsidRPr="00EC7A6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TP1</w:t>
    </w:r>
  </w:p>
  <w:p w14:paraId="6FFF04D4" w14:textId="77777777" w:rsidR="002B6366" w:rsidRDefault="002B63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3" w15:restartNumberingAfterBreak="0">
    <w:nsid w:val="048628DB"/>
    <w:multiLevelType w:val="hybridMultilevel"/>
    <w:tmpl w:val="A210A9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2E6174"/>
    <w:multiLevelType w:val="hybridMultilevel"/>
    <w:tmpl w:val="D23E4C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F961993"/>
    <w:multiLevelType w:val="hybridMultilevel"/>
    <w:tmpl w:val="DE4808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A3479"/>
    <w:multiLevelType w:val="hybridMultilevel"/>
    <w:tmpl w:val="65B41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9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1D2C14"/>
    <w:multiLevelType w:val="hybridMultilevel"/>
    <w:tmpl w:val="2BBE6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62CB"/>
    <w:multiLevelType w:val="hybridMultilevel"/>
    <w:tmpl w:val="C686B6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6D68"/>
    <w:multiLevelType w:val="hybridMultilevel"/>
    <w:tmpl w:val="E52A2C6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1108E1"/>
    <w:multiLevelType w:val="multilevel"/>
    <w:tmpl w:val="86061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B751019"/>
    <w:multiLevelType w:val="hybridMultilevel"/>
    <w:tmpl w:val="73D2E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80D89"/>
    <w:multiLevelType w:val="multilevel"/>
    <w:tmpl w:val="C3FC0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4E5E4A"/>
    <w:multiLevelType w:val="hybridMultilevel"/>
    <w:tmpl w:val="DEF85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81C6D"/>
    <w:multiLevelType w:val="hybridMultilevel"/>
    <w:tmpl w:val="5714F918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A2F11B1"/>
    <w:multiLevelType w:val="multilevel"/>
    <w:tmpl w:val="D4820E4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75027D"/>
    <w:multiLevelType w:val="hybridMultilevel"/>
    <w:tmpl w:val="A516C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4"/>
  </w:num>
  <w:num w:numId="12">
    <w:abstractNumId w:val="3"/>
  </w:num>
  <w:num w:numId="13">
    <w:abstractNumId w:val="7"/>
  </w:num>
  <w:num w:numId="14">
    <w:abstractNumId w:val="20"/>
  </w:num>
  <w:num w:numId="15">
    <w:abstractNumId w:val="17"/>
  </w:num>
  <w:num w:numId="16">
    <w:abstractNumId w:val="15"/>
  </w:num>
  <w:num w:numId="17">
    <w:abstractNumId w:val="11"/>
  </w:num>
  <w:num w:numId="18">
    <w:abstractNumId w:val="10"/>
  </w:num>
  <w:num w:numId="19">
    <w:abstractNumId w:val="18"/>
  </w:num>
  <w:num w:numId="20">
    <w:abstractNumId w:val="23"/>
  </w:num>
  <w:num w:numId="21">
    <w:abstractNumId w:val="12"/>
  </w:num>
  <w:num w:numId="2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v:textbox inset=",2.5mm,,2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F"/>
    <w:rsid w:val="00000627"/>
    <w:rsid w:val="000033C3"/>
    <w:rsid w:val="00003717"/>
    <w:rsid w:val="00007D94"/>
    <w:rsid w:val="000117D2"/>
    <w:rsid w:val="00011F51"/>
    <w:rsid w:val="000143F3"/>
    <w:rsid w:val="00014A7D"/>
    <w:rsid w:val="0001662D"/>
    <w:rsid w:val="0001665F"/>
    <w:rsid w:val="00016666"/>
    <w:rsid w:val="000213B5"/>
    <w:rsid w:val="000225DD"/>
    <w:rsid w:val="000251C7"/>
    <w:rsid w:val="000256ED"/>
    <w:rsid w:val="0003080C"/>
    <w:rsid w:val="00030EE3"/>
    <w:rsid w:val="0003164C"/>
    <w:rsid w:val="000326B6"/>
    <w:rsid w:val="00034138"/>
    <w:rsid w:val="0003503C"/>
    <w:rsid w:val="00035DEA"/>
    <w:rsid w:val="000378AE"/>
    <w:rsid w:val="000437C7"/>
    <w:rsid w:val="00044395"/>
    <w:rsid w:val="000448D0"/>
    <w:rsid w:val="00044F36"/>
    <w:rsid w:val="00045507"/>
    <w:rsid w:val="000468FB"/>
    <w:rsid w:val="00047BA6"/>
    <w:rsid w:val="00050EFD"/>
    <w:rsid w:val="00053200"/>
    <w:rsid w:val="00053C2E"/>
    <w:rsid w:val="00054475"/>
    <w:rsid w:val="00056414"/>
    <w:rsid w:val="00057FAA"/>
    <w:rsid w:val="00060156"/>
    <w:rsid w:val="00061E82"/>
    <w:rsid w:val="00066F0B"/>
    <w:rsid w:val="00067813"/>
    <w:rsid w:val="00070995"/>
    <w:rsid w:val="00072771"/>
    <w:rsid w:val="00072ABB"/>
    <w:rsid w:val="00072B38"/>
    <w:rsid w:val="00073F69"/>
    <w:rsid w:val="00074F4D"/>
    <w:rsid w:val="00075D88"/>
    <w:rsid w:val="000807EB"/>
    <w:rsid w:val="00080EE1"/>
    <w:rsid w:val="00082CD9"/>
    <w:rsid w:val="00083A44"/>
    <w:rsid w:val="00083E87"/>
    <w:rsid w:val="000841A6"/>
    <w:rsid w:val="00084569"/>
    <w:rsid w:val="0008537C"/>
    <w:rsid w:val="000870B9"/>
    <w:rsid w:val="000907BE"/>
    <w:rsid w:val="00095448"/>
    <w:rsid w:val="00097B32"/>
    <w:rsid w:val="00097F76"/>
    <w:rsid w:val="000A076D"/>
    <w:rsid w:val="000A16CD"/>
    <w:rsid w:val="000A477F"/>
    <w:rsid w:val="000A5713"/>
    <w:rsid w:val="000A6286"/>
    <w:rsid w:val="000B1BDC"/>
    <w:rsid w:val="000B2CD4"/>
    <w:rsid w:val="000B443F"/>
    <w:rsid w:val="000B4711"/>
    <w:rsid w:val="000B7CB7"/>
    <w:rsid w:val="000D0182"/>
    <w:rsid w:val="000D2B67"/>
    <w:rsid w:val="000D43A2"/>
    <w:rsid w:val="000E5D5B"/>
    <w:rsid w:val="000F0717"/>
    <w:rsid w:val="000F2D7D"/>
    <w:rsid w:val="000F493E"/>
    <w:rsid w:val="000F6D7A"/>
    <w:rsid w:val="000F7607"/>
    <w:rsid w:val="000F7FD5"/>
    <w:rsid w:val="001002A7"/>
    <w:rsid w:val="001041EB"/>
    <w:rsid w:val="001043B1"/>
    <w:rsid w:val="00106D1B"/>
    <w:rsid w:val="001072DC"/>
    <w:rsid w:val="00112982"/>
    <w:rsid w:val="00114627"/>
    <w:rsid w:val="0011482C"/>
    <w:rsid w:val="00116F9C"/>
    <w:rsid w:val="00120126"/>
    <w:rsid w:val="001206BE"/>
    <w:rsid w:val="00121600"/>
    <w:rsid w:val="0012261D"/>
    <w:rsid w:val="00122CC5"/>
    <w:rsid w:val="00123C0B"/>
    <w:rsid w:val="00124DB6"/>
    <w:rsid w:val="001359A5"/>
    <w:rsid w:val="0013614C"/>
    <w:rsid w:val="00136CA1"/>
    <w:rsid w:val="00136D89"/>
    <w:rsid w:val="00137A9C"/>
    <w:rsid w:val="00141C1A"/>
    <w:rsid w:val="00145285"/>
    <w:rsid w:val="00145D00"/>
    <w:rsid w:val="00146DD8"/>
    <w:rsid w:val="00150B75"/>
    <w:rsid w:val="00151303"/>
    <w:rsid w:val="00151FE8"/>
    <w:rsid w:val="001526CB"/>
    <w:rsid w:val="0015533E"/>
    <w:rsid w:val="00155430"/>
    <w:rsid w:val="00162CC4"/>
    <w:rsid w:val="00164160"/>
    <w:rsid w:val="001647B4"/>
    <w:rsid w:val="00165272"/>
    <w:rsid w:val="00165F5F"/>
    <w:rsid w:val="00166877"/>
    <w:rsid w:val="00166BEF"/>
    <w:rsid w:val="001670B4"/>
    <w:rsid w:val="001714E0"/>
    <w:rsid w:val="001725CA"/>
    <w:rsid w:val="00172CB7"/>
    <w:rsid w:val="00172ED7"/>
    <w:rsid w:val="00173DAE"/>
    <w:rsid w:val="00177B04"/>
    <w:rsid w:val="00180C80"/>
    <w:rsid w:val="0018126C"/>
    <w:rsid w:val="00182071"/>
    <w:rsid w:val="00182557"/>
    <w:rsid w:val="00183AB7"/>
    <w:rsid w:val="00185409"/>
    <w:rsid w:val="00191C97"/>
    <w:rsid w:val="001924E1"/>
    <w:rsid w:val="00192CFA"/>
    <w:rsid w:val="00194398"/>
    <w:rsid w:val="00194983"/>
    <w:rsid w:val="00195B19"/>
    <w:rsid w:val="00195DA3"/>
    <w:rsid w:val="00197DD5"/>
    <w:rsid w:val="001A07CA"/>
    <w:rsid w:val="001A1421"/>
    <w:rsid w:val="001A1501"/>
    <w:rsid w:val="001A2E75"/>
    <w:rsid w:val="001A7755"/>
    <w:rsid w:val="001B0864"/>
    <w:rsid w:val="001B0873"/>
    <w:rsid w:val="001B13A2"/>
    <w:rsid w:val="001B18B3"/>
    <w:rsid w:val="001B1A92"/>
    <w:rsid w:val="001B4812"/>
    <w:rsid w:val="001B53A0"/>
    <w:rsid w:val="001B5433"/>
    <w:rsid w:val="001B6B6B"/>
    <w:rsid w:val="001B7D91"/>
    <w:rsid w:val="001C218B"/>
    <w:rsid w:val="001C25DB"/>
    <w:rsid w:val="001C66BE"/>
    <w:rsid w:val="001C7400"/>
    <w:rsid w:val="001C7BBE"/>
    <w:rsid w:val="001D3A94"/>
    <w:rsid w:val="001D3FCD"/>
    <w:rsid w:val="001D4C79"/>
    <w:rsid w:val="001D4E25"/>
    <w:rsid w:val="001D59F7"/>
    <w:rsid w:val="001D765D"/>
    <w:rsid w:val="001E0EA8"/>
    <w:rsid w:val="001E3138"/>
    <w:rsid w:val="001E5DDB"/>
    <w:rsid w:val="001E5F1A"/>
    <w:rsid w:val="001E7B40"/>
    <w:rsid w:val="001F0D27"/>
    <w:rsid w:val="001F371E"/>
    <w:rsid w:val="001F7137"/>
    <w:rsid w:val="001F7B80"/>
    <w:rsid w:val="00200C1B"/>
    <w:rsid w:val="00202554"/>
    <w:rsid w:val="002025F4"/>
    <w:rsid w:val="00202F4E"/>
    <w:rsid w:val="00203403"/>
    <w:rsid w:val="00203410"/>
    <w:rsid w:val="00203EC6"/>
    <w:rsid w:val="00212CA0"/>
    <w:rsid w:val="00214E3A"/>
    <w:rsid w:val="00215733"/>
    <w:rsid w:val="00215D74"/>
    <w:rsid w:val="00217773"/>
    <w:rsid w:val="00220450"/>
    <w:rsid w:val="00220AC1"/>
    <w:rsid w:val="002219E3"/>
    <w:rsid w:val="002227D4"/>
    <w:rsid w:val="00225843"/>
    <w:rsid w:val="00226029"/>
    <w:rsid w:val="002312DA"/>
    <w:rsid w:val="00231E0B"/>
    <w:rsid w:val="002340C2"/>
    <w:rsid w:val="002349BF"/>
    <w:rsid w:val="00234F99"/>
    <w:rsid w:val="002370B7"/>
    <w:rsid w:val="00245266"/>
    <w:rsid w:val="002479F7"/>
    <w:rsid w:val="002508F4"/>
    <w:rsid w:val="00250FFB"/>
    <w:rsid w:val="00251345"/>
    <w:rsid w:val="00253AC3"/>
    <w:rsid w:val="00253C6E"/>
    <w:rsid w:val="002551FE"/>
    <w:rsid w:val="002554C8"/>
    <w:rsid w:val="00261D9B"/>
    <w:rsid w:val="002624AD"/>
    <w:rsid w:val="00263770"/>
    <w:rsid w:val="002640E7"/>
    <w:rsid w:val="00265854"/>
    <w:rsid w:val="002679EF"/>
    <w:rsid w:val="0027090A"/>
    <w:rsid w:val="00272396"/>
    <w:rsid w:val="002724C9"/>
    <w:rsid w:val="0027448C"/>
    <w:rsid w:val="00274A16"/>
    <w:rsid w:val="00275C1F"/>
    <w:rsid w:val="00277572"/>
    <w:rsid w:val="00281159"/>
    <w:rsid w:val="00281270"/>
    <w:rsid w:val="00281935"/>
    <w:rsid w:val="00282F96"/>
    <w:rsid w:val="00283C3D"/>
    <w:rsid w:val="00284588"/>
    <w:rsid w:val="002A0008"/>
    <w:rsid w:val="002A09A8"/>
    <w:rsid w:val="002A2979"/>
    <w:rsid w:val="002A3A7D"/>
    <w:rsid w:val="002B1110"/>
    <w:rsid w:val="002B1339"/>
    <w:rsid w:val="002B38EF"/>
    <w:rsid w:val="002B5D4A"/>
    <w:rsid w:val="002B6366"/>
    <w:rsid w:val="002B656C"/>
    <w:rsid w:val="002C387C"/>
    <w:rsid w:val="002C426B"/>
    <w:rsid w:val="002C76E1"/>
    <w:rsid w:val="002D06F4"/>
    <w:rsid w:val="002D5389"/>
    <w:rsid w:val="002D6DD6"/>
    <w:rsid w:val="002E1FF7"/>
    <w:rsid w:val="002E2550"/>
    <w:rsid w:val="002E31B0"/>
    <w:rsid w:val="002E4F5B"/>
    <w:rsid w:val="002E61F0"/>
    <w:rsid w:val="002E6324"/>
    <w:rsid w:val="002E7E3F"/>
    <w:rsid w:val="002F4940"/>
    <w:rsid w:val="002F5E7F"/>
    <w:rsid w:val="002F6010"/>
    <w:rsid w:val="002F758D"/>
    <w:rsid w:val="00300912"/>
    <w:rsid w:val="00300F2B"/>
    <w:rsid w:val="00302AE5"/>
    <w:rsid w:val="003067CA"/>
    <w:rsid w:val="00307356"/>
    <w:rsid w:val="00311498"/>
    <w:rsid w:val="00313090"/>
    <w:rsid w:val="003135E2"/>
    <w:rsid w:val="00313C39"/>
    <w:rsid w:val="00314AF0"/>
    <w:rsid w:val="0031514F"/>
    <w:rsid w:val="00315CD0"/>
    <w:rsid w:val="00315F9A"/>
    <w:rsid w:val="00316E4D"/>
    <w:rsid w:val="00317294"/>
    <w:rsid w:val="00317862"/>
    <w:rsid w:val="00317B34"/>
    <w:rsid w:val="00322566"/>
    <w:rsid w:val="00325C99"/>
    <w:rsid w:val="00330DF6"/>
    <w:rsid w:val="003358C0"/>
    <w:rsid w:val="00337BBB"/>
    <w:rsid w:val="00343C9E"/>
    <w:rsid w:val="00344CEC"/>
    <w:rsid w:val="0034761D"/>
    <w:rsid w:val="00347749"/>
    <w:rsid w:val="00351C50"/>
    <w:rsid w:val="003534AD"/>
    <w:rsid w:val="00353B60"/>
    <w:rsid w:val="00354686"/>
    <w:rsid w:val="00354CB4"/>
    <w:rsid w:val="00355440"/>
    <w:rsid w:val="00355743"/>
    <w:rsid w:val="00357CC6"/>
    <w:rsid w:val="00360558"/>
    <w:rsid w:val="00361A14"/>
    <w:rsid w:val="00362217"/>
    <w:rsid w:val="00363E21"/>
    <w:rsid w:val="00365615"/>
    <w:rsid w:val="0036569D"/>
    <w:rsid w:val="00367613"/>
    <w:rsid w:val="003721CD"/>
    <w:rsid w:val="00373CC4"/>
    <w:rsid w:val="003745BF"/>
    <w:rsid w:val="00377181"/>
    <w:rsid w:val="00382418"/>
    <w:rsid w:val="003859FE"/>
    <w:rsid w:val="00386715"/>
    <w:rsid w:val="00387EE3"/>
    <w:rsid w:val="00390603"/>
    <w:rsid w:val="00393816"/>
    <w:rsid w:val="003976A6"/>
    <w:rsid w:val="003A0158"/>
    <w:rsid w:val="003A282C"/>
    <w:rsid w:val="003A37A6"/>
    <w:rsid w:val="003C0F12"/>
    <w:rsid w:val="003C3416"/>
    <w:rsid w:val="003C48C6"/>
    <w:rsid w:val="003C5B93"/>
    <w:rsid w:val="003C691A"/>
    <w:rsid w:val="003C69DE"/>
    <w:rsid w:val="003C6A72"/>
    <w:rsid w:val="003C6BE5"/>
    <w:rsid w:val="003D6CFF"/>
    <w:rsid w:val="003E040C"/>
    <w:rsid w:val="003E10B3"/>
    <w:rsid w:val="003E22F3"/>
    <w:rsid w:val="003E3345"/>
    <w:rsid w:val="003E4656"/>
    <w:rsid w:val="003E55B9"/>
    <w:rsid w:val="003E5E48"/>
    <w:rsid w:val="003E66AC"/>
    <w:rsid w:val="003E7863"/>
    <w:rsid w:val="003F03ED"/>
    <w:rsid w:val="003F0CC3"/>
    <w:rsid w:val="003F20C1"/>
    <w:rsid w:val="003F25EB"/>
    <w:rsid w:val="00400B7C"/>
    <w:rsid w:val="00401999"/>
    <w:rsid w:val="00403814"/>
    <w:rsid w:val="00406926"/>
    <w:rsid w:val="004101B4"/>
    <w:rsid w:val="00410AC5"/>
    <w:rsid w:val="004116FE"/>
    <w:rsid w:val="00412140"/>
    <w:rsid w:val="0041226A"/>
    <w:rsid w:val="004122F2"/>
    <w:rsid w:val="00412E84"/>
    <w:rsid w:val="00414671"/>
    <w:rsid w:val="0041607B"/>
    <w:rsid w:val="00417034"/>
    <w:rsid w:val="004206CA"/>
    <w:rsid w:val="00422A5E"/>
    <w:rsid w:val="0042378A"/>
    <w:rsid w:val="00423DFB"/>
    <w:rsid w:val="0043110B"/>
    <w:rsid w:val="004315A8"/>
    <w:rsid w:val="004324B5"/>
    <w:rsid w:val="00440AFC"/>
    <w:rsid w:val="00441B35"/>
    <w:rsid w:val="00441E97"/>
    <w:rsid w:val="0044287A"/>
    <w:rsid w:val="00445EDB"/>
    <w:rsid w:val="0044700A"/>
    <w:rsid w:val="004478F2"/>
    <w:rsid w:val="00447E21"/>
    <w:rsid w:val="004501F7"/>
    <w:rsid w:val="00451163"/>
    <w:rsid w:val="004518C9"/>
    <w:rsid w:val="00455949"/>
    <w:rsid w:val="00455EC9"/>
    <w:rsid w:val="00457415"/>
    <w:rsid w:val="004624E2"/>
    <w:rsid w:val="00464B98"/>
    <w:rsid w:val="0046678F"/>
    <w:rsid w:val="00467DC8"/>
    <w:rsid w:val="0047131F"/>
    <w:rsid w:val="00471651"/>
    <w:rsid w:val="00473B26"/>
    <w:rsid w:val="00475335"/>
    <w:rsid w:val="00475AAA"/>
    <w:rsid w:val="004814D0"/>
    <w:rsid w:val="00482459"/>
    <w:rsid w:val="004834F4"/>
    <w:rsid w:val="00485524"/>
    <w:rsid w:val="00487560"/>
    <w:rsid w:val="0049039F"/>
    <w:rsid w:val="00490E31"/>
    <w:rsid w:val="00491583"/>
    <w:rsid w:val="00492996"/>
    <w:rsid w:val="004933FB"/>
    <w:rsid w:val="00493EA5"/>
    <w:rsid w:val="00495AFD"/>
    <w:rsid w:val="004966A7"/>
    <w:rsid w:val="0049697E"/>
    <w:rsid w:val="00496D39"/>
    <w:rsid w:val="004A3E2C"/>
    <w:rsid w:val="004A7664"/>
    <w:rsid w:val="004B1879"/>
    <w:rsid w:val="004B33F0"/>
    <w:rsid w:val="004B49B3"/>
    <w:rsid w:val="004B5B03"/>
    <w:rsid w:val="004B5C45"/>
    <w:rsid w:val="004B70FA"/>
    <w:rsid w:val="004C1CFB"/>
    <w:rsid w:val="004C5BA5"/>
    <w:rsid w:val="004C6B2F"/>
    <w:rsid w:val="004D0033"/>
    <w:rsid w:val="004D2CB9"/>
    <w:rsid w:val="004D2F7A"/>
    <w:rsid w:val="004D32EF"/>
    <w:rsid w:val="004D4827"/>
    <w:rsid w:val="004D58B0"/>
    <w:rsid w:val="004D7616"/>
    <w:rsid w:val="004E0D09"/>
    <w:rsid w:val="004E0E76"/>
    <w:rsid w:val="004E3106"/>
    <w:rsid w:val="004E35D4"/>
    <w:rsid w:val="004E3F50"/>
    <w:rsid w:val="004E4D12"/>
    <w:rsid w:val="004E5AE2"/>
    <w:rsid w:val="004E78E2"/>
    <w:rsid w:val="004F27A3"/>
    <w:rsid w:val="004F288F"/>
    <w:rsid w:val="004F2DDB"/>
    <w:rsid w:val="004F338A"/>
    <w:rsid w:val="004F6F0F"/>
    <w:rsid w:val="004F7BC7"/>
    <w:rsid w:val="00501926"/>
    <w:rsid w:val="00504606"/>
    <w:rsid w:val="00506B0D"/>
    <w:rsid w:val="005103A3"/>
    <w:rsid w:val="005107D2"/>
    <w:rsid w:val="00511101"/>
    <w:rsid w:val="00513B97"/>
    <w:rsid w:val="00513E5E"/>
    <w:rsid w:val="0051658D"/>
    <w:rsid w:val="00517CDC"/>
    <w:rsid w:val="00517EBF"/>
    <w:rsid w:val="00523D96"/>
    <w:rsid w:val="00526E46"/>
    <w:rsid w:val="0052755A"/>
    <w:rsid w:val="0053299C"/>
    <w:rsid w:val="0053315C"/>
    <w:rsid w:val="00536295"/>
    <w:rsid w:val="00536AC3"/>
    <w:rsid w:val="00536CC6"/>
    <w:rsid w:val="00537CAD"/>
    <w:rsid w:val="0054056B"/>
    <w:rsid w:val="005416DA"/>
    <w:rsid w:val="00543CBA"/>
    <w:rsid w:val="0054407D"/>
    <w:rsid w:val="005479AE"/>
    <w:rsid w:val="005506C4"/>
    <w:rsid w:val="0055405B"/>
    <w:rsid w:val="00554309"/>
    <w:rsid w:val="00554607"/>
    <w:rsid w:val="00555B06"/>
    <w:rsid w:val="0055621B"/>
    <w:rsid w:val="005572B0"/>
    <w:rsid w:val="00560AC6"/>
    <w:rsid w:val="00561115"/>
    <w:rsid w:val="00561575"/>
    <w:rsid w:val="005631A3"/>
    <w:rsid w:val="005642BD"/>
    <w:rsid w:val="005700F4"/>
    <w:rsid w:val="0057052A"/>
    <w:rsid w:val="0057319A"/>
    <w:rsid w:val="00573ACB"/>
    <w:rsid w:val="00573B63"/>
    <w:rsid w:val="005755B0"/>
    <w:rsid w:val="00575872"/>
    <w:rsid w:val="00575E89"/>
    <w:rsid w:val="005762F8"/>
    <w:rsid w:val="00576553"/>
    <w:rsid w:val="005800EF"/>
    <w:rsid w:val="005801A4"/>
    <w:rsid w:val="00581E41"/>
    <w:rsid w:val="00582E3C"/>
    <w:rsid w:val="00582F7C"/>
    <w:rsid w:val="00584EA1"/>
    <w:rsid w:val="00586A28"/>
    <w:rsid w:val="00590B91"/>
    <w:rsid w:val="00594F42"/>
    <w:rsid w:val="005A19E2"/>
    <w:rsid w:val="005A4F3A"/>
    <w:rsid w:val="005A6AC8"/>
    <w:rsid w:val="005B084E"/>
    <w:rsid w:val="005B2380"/>
    <w:rsid w:val="005C67A1"/>
    <w:rsid w:val="005C6A25"/>
    <w:rsid w:val="005C7AD6"/>
    <w:rsid w:val="005D4362"/>
    <w:rsid w:val="005D50A6"/>
    <w:rsid w:val="005D59E5"/>
    <w:rsid w:val="005D6264"/>
    <w:rsid w:val="005D6A98"/>
    <w:rsid w:val="005E0447"/>
    <w:rsid w:val="005E0683"/>
    <w:rsid w:val="005E1294"/>
    <w:rsid w:val="005E33E9"/>
    <w:rsid w:val="005E4371"/>
    <w:rsid w:val="005E52D4"/>
    <w:rsid w:val="005E55AA"/>
    <w:rsid w:val="005E7BD5"/>
    <w:rsid w:val="005F0323"/>
    <w:rsid w:val="005F0BB5"/>
    <w:rsid w:val="005F0EF7"/>
    <w:rsid w:val="005F111E"/>
    <w:rsid w:val="005F1F6F"/>
    <w:rsid w:val="005F2338"/>
    <w:rsid w:val="005F3684"/>
    <w:rsid w:val="005F3CE8"/>
    <w:rsid w:val="005F5527"/>
    <w:rsid w:val="005F6285"/>
    <w:rsid w:val="006003B0"/>
    <w:rsid w:val="006038F4"/>
    <w:rsid w:val="00603B36"/>
    <w:rsid w:val="00605091"/>
    <w:rsid w:val="00605927"/>
    <w:rsid w:val="006065D2"/>
    <w:rsid w:val="006112A9"/>
    <w:rsid w:val="006112EA"/>
    <w:rsid w:val="00613008"/>
    <w:rsid w:val="00613BFB"/>
    <w:rsid w:val="00615124"/>
    <w:rsid w:val="0062244B"/>
    <w:rsid w:val="006241FE"/>
    <w:rsid w:val="00624381"/>
    <w:rsid w:val="0062546A"/>
    <w:rsid w:val="006276C8"/>
    <w:rsid w:val="00630A39"/>
    <w:rsid w:val="00634A9A"/>
    <w:rsid w:val="00634E82"/>
    <w:rsid w:val="00637293"/>
    <w:rsid w:val="0063759E"/>
    <w:rsid w:val="00641C57"/>
    <w:rsid w:val="00646EA4"/>
    <w:rsid w:val="00647092"/>
    <w:rsid w:val="00647357"/>
    <w:rsid w:val="00650B95"/>
    <w:rsid w:val="0065119F"/>
    <w:rsid w:val="00651A23"/>
    <w:rsid w:val="00653748"/>
    <w:rsid w:val="00655059"/>
    <w:rsid w:val="00655AC5"/>
    <w:rsid w:val="006567EF"/>
    <w:rsid w:val="00657057"/>
    <w:rsid w:val="00657DD6"/>
    <w:rsid w:val="00661377"/>
    <w:rsid w:val="006620B7"/>
    <w:rsid w:val="0066218B"/>
    <w:rsid w:val="0066728D"/>
    <w:rsid w:val="00667702"/>
    <w:rsid w:val="00670AE8"/>
    <w:rsid w:val="006710F6"/>
    <w:rsid w:val="00671BDA"/>
    <w:rsid w:val="006736EA"/>
    <w:rsid w:val="00675853"/>
    <w:rsid w:val="00676B43"/>
    <w:rsid w:val="006779AF"/>
    <w:rsid w:val="00677C04"/>
    <w:rsid w:val="0068184D"/>
    <w:rsid w:val="0068257F"/>
    <w:rsid w:val="00682A12"/>
    <w:rsid w:val="00682A22"/>
    <w:rsid w:val="0068404D"/>
    <w:rsid w:val="006856C1"/>
    <w:rsid w:val="00686E89"/>
    <w:rsid w:val="00690111"/>
    <w:rsid w:val="00690D82"/>
    <w:rsid w:val="00694CCF"/>
    <w:rsid w:val="006A0B16"/>
    <w:rsid w:val="006A2C93"/>
    <w:rsid w:val="006A3B0C"/>
    <w:rsid w:val="006A47D1"/>
    <w:rsid w:val="006A6653"/>
    <w:rsid w:val="006B133B"/>
    <w:rsid w:val="006B5187"/>
    <w:rsid w:val="006B65CF"/>
    <w:rsid w:val="006B6E3F"/>
    <w:rsid w:val="006B7906"/>
    <w:rsid w:val="006C1D65"/>
    <w:rsid w:val="006C3412"/>
    <w:rsid w:val="006C5D16"/>
    <w:rsid w:val="006C75F3"/>
    <w:rsid w:val="006D1E17"/>
    <w:rsid w:val="006D4593"/>
    <w:rsid w:val="006E060F"/>
    <w:rsid w:val="006E0B38"/>
    <w:rsid w:val="006E6065"/>
    <w:rsid w:val="006E6286"/>
    <w:rsid w:val="006F0391"/>
    <w:rsid w:val="006F1F89"/>
    <w:rsid w:val="006F2D6F"/>
    <w:rsid w:val="006F2EC6"/>
    <w:rsid w:val="006F2F34"/>
    <w:rsid w:val="006F3784"/>
    <w:rsid w:val="006F3D89"/>
    <w:rsid w:val="006F6076"/>
    <w:rsid w:val="006F7742"/>
    <w:rsid w:val="00700E01"/>
    <w:rsid w:val="007064CE"/>
    <w:rsid w:val="00712D2C"/>
    <w:rsid w:val="007157E6"/>
    <w:rsid w:val="00715859"/>
    <w:rsid w:val="0071685F"/>
    <w:rsid w:val="007168D2"/>
    <w:rsid w:val="00717846"/>
    <w:rsid w:val="00722189"/>
    <w:rsid w:val="00722E43"/>
    <w:rsid w:val="0072385D"/>
    <w:rsid w:val="00723FEC"/>
    <w:rsid w:val="00724827"/>
    <w:rsid w:val="0072491F"/>
    <w:rsid w:val="00724965"/>
    <w:rsid w:val="00724BEA"/>
    <w:rsid w:val="007250DC"/>
    <w:rsid w:val="0072562F"/>
    <w:rsid w:val="00726EB2"/>
    <w:rsid w:val="00727F84"/>
    <w:rsid w:val="00730AF1"/>
    <w:rsid w:val="007353C6"/>
    <w:rsid w:val="007355E0"/>
    <w:rsid w:val="00735E2F"/>
    <w:rsid w:val="00735FFC"/>
    <w:rsid w:val="00742F1D"/>
    <w:rsid w:val="00743334"/>
    <w:rsid w:val="00743BAB"/>
    <w:rsid w:val="0074701C"/>
    <w:rsid w:val="007473A1"/>
    <w:rsid w:val="00747A2F"/>
    <w:rsid w:val="00747E6E"/>
    <w:rsid w:val="007509B9"/>
    <w:rsid w:val="0075146D"/>
    <w:rsid w:val="007529F6"/>
    <w:rsid w:val="0075593D"/>
    <w:rsid w:val="00755E9C"/>
    <w:rsid w:val="00756E42"/>
    <w:rsid w:val="00760061"/>
    <w:rsid w:val="00760696"/>
    <w:rsid w:val="00760CBE"/>
    <w:rsid w:val="00760DE3"/>
    <w:rsid w:val="0076291B"/>
    <w:rsid w:val="00764117"/>
    <w:rsid w:val="00766208"/>
    <w:rsid w:val="00771118"/>
    <w:rsid w:val="007721D7"/>
    <w:rsid w:val="007722BB"/>
    <w:rsid w:val="0077323B"/>
    <w:rsid w:val="00773730"/>
    <w:rsid w:val="007738C9"/>
    <w:rsid w:val="00775D7A"/>
    <w:rsid w:val="00776DA8"/>
    <w:rsid w:val="007772AF"/>
    <w:rsid w:val="00780AC0"/>
    <w:rsid w:val="00781702"/>
    <w:rsid w:val="00781A9A"/>
    <w:rsid w:val="00782812"/>
    <w:rsid w:val="00785F02"/>
    <w:rsid w:val="0079115E"/>
    <w:rsid w:val="007911DB"/>
    <w:rsid w:val="00791476"/>
    <w:rsid w:val="0079174D"/>
    <w:rsid w:val="00791854"/>
    <w:rsid w:val="00791A2D"/>
    <w:rsid w:val="00791BCF"/>
    <w:rsid w:val="00792D7A"/>
    <w:rsid w:val="00794C5E"/>
    <w:rsid w:val="007A67C1"/>
    <w:rsid w:val="007B1E48"/>
    <w:rsid w:val="007B5F48"/>
    <w:rsid w:val="007C165C"/>
    <w:rsid w:val="007C1A6F"/>
    <w:rsid w:val="007C1C62"/>
    <w:rsid w:val="007C1ECD"/>
    <w:rsid w:val="007C2DD8"/>
    <w:rsid w:val="007C388D"/>
    <w:rsid w:val="007C3FF8"/>
    <w:rsid w:val="007C42F4"/>
    <w:rsid w:val="007D1246"/>
    <w:rsid w:val="007D346B"/>
    <w:rsid w:val="007D48EF"/>
    <w:rsid w:val="007D4BE3"/>
    <w:rsid w:val="007D6ED4"/>
    <w:rsid w:val="007D7707"/>
    <w:rsid w:val="007E02CA"/>
    <w:rsid w:val="007E1C6B"/>
    <w:rsid w:val="007E2DBE"/>
    <w:rsid w:val="007E443D"/>
    <w:rsid w:val="007E4788"/>
    <w:rsid w:val="007F1BA6"/>
    <w:rsid w:val="007F4023"/>
    <w:rsid w:val="007F54F0"/>
    <w:rsid w:val="007F5773"/>
    <w:rsid w:val="007F67EC"/>
    <w:rsid w:val="007F68AE"/>
    <w:rsid w:val="007F70E6"/>
    <w:rsid w:val="008012B8"/>
    <w:rsid w:val="00803639"/>
    <w:rsid w:val="00806039"/>
    <w:rsid w:val="00806C0F"/>
    <w:rsid w:val="008154D8"/>
    <w:rsid w:val="008178BE"/>
    <w:rsid w:val="0082145A"/>
    <w:rsid w:val="008215E3"/>
    <w:rsid w:val="00823032"/>
    <w:rsid w:val="008252D5"/>
    <w:rsid w:val="008253A3"/>
    <w:rsid w:val="00825D45"/>
    <w:rsid w:val="00826B93"/>
    <w:rsid w:val="00830F77"/>
    <w:rsid w:val="00835AF0"/>
    <w:rsid w:val="00835C10"/>
    <w:rsid w:val="00837D8C"/>
    <w:rsid w:val="00842C57"/>
    <w:rsid w:val="008437C7"/>
    <w:rsid w:val="0084593A"/>
    <w:rsid w:val="0084630F"/>
    <w:rsid w:val="00852D0E"/>
    <w:rsid w:val="0085326E"/>
    <w:rsid w:val="00853AF5"/>
    <w:rsid w:val="00853CE4"/>
    <w:rsid w:val="008546F3"/>
    <w:rsid w:val="00854FB8"/>
    <w:rsid w:val="00856D6B"/>
    <w:rsid w:val="00856D8A"/>
    <w:rsid w:val="008621FA"/>
    <w:rsid w:val="008637DD"/>
    <w:rsid w:val="008652E5"/>
    <w:rsid w:val="00865747"/>
    <w:rsid w:val="00865C86"/>
    <w:rsid w:val="0086657F"/>
    <w:rsid w:val="008707A4"/>
    <w:rsid w:val="0087524B"/>
    <w:rsid w:val="00880770"/>
    <w:rsid w:val="00880C49"/>
    <w:rsid w:val="008814C2"/>
    <w:rsid w:val="00883C7E"/>
    <w:rsid w:val="008846AC"/>
    <w:rsid w:val="008903B2"/>
    <w:rsid w:val="00890B34"/>
    <w:rsid w:val="00892FB7"/>
    <w:rsid w:val="00894814"/>
    <w:rsid w:val="008959D3"/>
    <w:rsid w:val="008A1917"/>
    <w:rsid w:val="008A417E"/>
    <w:rsid w:val="008A5FCB"/>
    <w:rsid w:val="008A6B6A"/>
    <w:rsid w:val="008A7EEC"/>
    <w:rsid w:val="008B131D"/>
    <w:rsid w:val="008B7018"/>
    <w:rsid w:val="008B7474"/>
    <w:rsid w:val="008C514D"/>
    <w:rsid w:val="008D1CDF"/>
    <w:rsid w:val="008D5C5C"/>
    <w:rsid w:val="008D5D69"/>
    <w:rsid w:val="008E0690"/>
    <w:rsid w:val="008E08C0"/>
    <w:rsid w:val="008E0AF9"/>
    <w:rsid w:val="008E0CE7"/>
    <w:rsid w:val="008E2E4A"/>
    <w:rsid w:val="008E5D91"/>
    <w:rsid w:val="008F3A71"/>
    <w:rsid w:val="008F3AB3"/>
    <w:rsid w:val="008F4741"/>
    <w:rsid w:val="008F556F"/>
    <w:rsid w:val="008F6705"/>
    <w:rsid w:val="008F699F"/>
    <w:rsid w:val="00902592"/>
    <w:rsid w:val="009025AE"/>
    <w:rsid w:val="00903DD6"/>
    <w:rsid w:val="00904147"/>
    <w:rsid w:val="00904312"/>
    <w:rsid w:val="00904444"/>
    <w:rsid w:val="0090475E"/>
    <w:rsid w:val="009047C4"/>
    <w:rsid w:val="009055E3"/>
    <w:rsid w:val="00905636"/>
    <w:rsid w:val="009057EB"/>
    <w:rsid w:val="00907DCA"/>
    <w:rsid w:val="009100E2"/>
    <w:rsid w:val="00910801"/>
    <w:rsid w:val="00910962"/>
    <w:rsid w:val="0091127E"/>
    <w:rsid w:val="00912E88"/>
    <w:rsid w:val="00913321"/>
    <w:rsid w:val="00914784"/>
    <w:rsid w:val="009163D0"/>
    <w:rsid w:val="00920EB3"/>
    <w:rsid w:val="009311CD"/>
    <w:rsid w:val="00931437"/>
    <w:rsid w:val="00932754"/>
    <w:rsid w:val="009332BF"/>
    <w:rsid w:val="009347EF"/>
    <w:rsid w:val="00935348"/>
    <w:rsid w:val="009419CF"/>
    <w:rsid w:val="00944102"/>
    <w:rsid w:val="00946373"/>
    <w:rsid w:val="009478B7"/>
    <w:rsid w:val="00947D65"/>
    <w:rsid w:val="00950148"/>
    <w:rsid w:val="0095055F"/>
    <w:rsid w:val="00953C2C"/>
    <w:rsid w:val="00954704"/>
    <w:rsid w:val="0095553F"/>
    <w:rsid w:val="00965F64"/>
    <w:rsid w:val="009716B4"/>
    <w:rsid w:val="00971E85"/>
    <w:rsid w:val="0097495C"/>
    <w:rsid w:val="00975C03"/>
    <w:rsid w:val="00976ED5"/>
    <w:rsid w:val="00982AC7"/>
    <w:rsid w:val="00983222"/>
    <w:rsid w:val="00983232"/>
    <w:rsid w:val="00983ABC"/>
    <w:rsid w:val="00985D2F"/>
    <w:rsid w:val="00985F58"/>
    <w:rsid w:val="0098658F"/>
    <w:rsid w:val="00986DBF"/>
    <w:rsid w:val="00987226"/>
    <w:rsid w:val="009920D3"/>
    <w:rsid w:val="009936D9"/>
    <w:rsid w:val="00993AE5"/>
    <w:rsid w:val="00995347"/>
    <w:rsid w:val="00996479"/>
    <w:rsid w:val="009972BC"/>
    <w:rsid w:val="009A0506"/>
    <w:rsid w:val="009A0CCE"/>
    <w:rsid w:val="009A3561"/>
    <w:rsid w:val="009A5213"/>
    <w:rsid w:val="009A5574"/>
    <w:rsid w:val="009A608D"/>
    <w:rsid w:val="009A6F2B"/>
    <w:rsid w:val="009A7FE3"/>
    <w:rsid w:val="009B1991"/>
    <w:rsid w:val="009B1F26"/>
    <w:rsid w:val="009B2631"/>
    <w:rsid w:val="009B3C7E"/>
    <w:rsid w:val="009B4852"/>
    <w:rsid w:val="009C015E"/>
    <w:rsid w:val="009C07EC"/>
    <w:rsid w:val="009C1B2B"/>
    <w:rsid w:val="009C35C3"/>
    <w:rsid w:val="009C366E"/>
    <w:rsid w:val="009C3A33"/>
    <w:rsid w:val="009C620E"/>
    <w:rsid w:val="009C68C2"/>
    <w:rsid w:val="009D01E6"/>
    <w:rsid w:val="009D0CB5"/>
    <w:rsid w:val="009D2123"/>
    <w:rsid w:val="009D2E20"/>
    <w:rsid w:val="009D5D0A"/>
    <w:rsid w:val="009D5D45"/>
    <w:rsid w:val="009D5E20"/>
    <w:rsid w:val="009D7CBF"/>
    <w:rsid w:val="009E03A9"/>
    <w:rsid w:val="009E2331"/>
    <w:rsid w:val="009E3B10"/>
    <w:rsid w:val="009E3CC4"/>
    <w:rsid w:val="009E4A30"/>
    <w:rsid w:val="009E565D"/>
    <w:rsid w:val="009E7554"/>
    <w:rsid w:val="009F1964"/>
    <w:rsid w:val="009F47D0"/>
    <w:rsid w:val="009F68A2"/>
    <w:rsid w:val="009F69D3"/>
    <w:rsid w:val="009F7CF4"/>
    <w:rsid w:val="009F7F6A"/>
    <w:rsid w:val="00A019F7"/>
    <w:rsid w:val="00A03D42"/>
    <w:rsid w:val="00A047B7"/>
    <w:rsid w:val="00A04922"/>
    <w:rsid w:val="00A064B9"/>
    <w:rsid w:val="00A126C0"/>
    <w:rsid w:val="00A12C44"/>
    <w:rsid w:val="00A137A7"/>
    <w:rsid w:val="00A16810"/>
    <w:rsid w:val="00A17E34"/>
    <w:rsid w:val="00A2071F"/>
    <w:rsid w:val="00A21029"/>
    <w:rsid w:val="00A21820"/>
    <w:rsid w:val="00A238CF"/>
    <w:rsid w:val="00A23C3E"/>
    <w:rsid w:val="00A2510E"/>
    <w:rsid w:val="00A31717"/>
    <w:rsid w:val="00A32F55"/>
    <w:rsid w:val="00A3440A"/>
    <w:rsid w:val="00A415D5"/>
    <w:rsid w:val="00A41A66"/>
    <w:rsid w:val="00A41ECA"/>
    <w:rsid w:val="00A4242A"/>
    <w:rsid w:val="00A43C63"/>
    <w:rsid w:val="00A448FF"/>
    <w:rsid w:val="00A44FEC"/>
    <w:rsid w:val="00A45463"/>
    <w:rsid w:val="00A4764D"/>
    <w:rsid w:val="00A51711"/>
    <w:rsid w:val="00A52DDB"/>
    <w:rsid w:val="00A634D7"/>
    <w:rsid w:val="00A64A3E"/>
    <w:rsid w:val="00A66B8E"/>
    <w:rsid w:val="00A66BAE"/>
    <w:rsid w:val="00A72D26"/>
    <w:rsid w:val="00A7331C"/>
    <w:rsid w:val="00A736F9"/>
    <w:rsid w:val="00A75847"/>
    <w:rsid w:val="00A75E76"/>
    <w:rsid w:val="00A762F6"/>
    <w:rsid w:val="00A77876"/>
    <w:rsid w:val="00A80934"/>
    <w:rsid w:val="00A8149B"/>
    <w:rsid w:val="00A825DC"/>
    <w:rsid w:val="00A82F95"/>
    <w:rsid w:val="00A8336C"/>
    <w:rsid w:val="00A83F1E"/>
    <w:rsid w:val="00A84580"/>
    <w:rsid w:val="00A872C8"/>
    <w:rsid w:val="00A87A7D"/>
    <w:rsid w:val="00A906B1"/>
    <w:rsid w:val="00A908FF"/>
    <w:rsid w:val="00A91ABC"/>
    <w:rsid w:val="00A92D20"/>
    <w:rsid w:val="00A93839"/>
    <w:rsid w:val="00A94828"/>
    <w:rsid w:val="00A96818"/>
    <w:rsid w:val="00AA06F4"/>
    <w:rsid w:val="00AA1B8A"/>
    <w:rsid w:val="00AA1DEC"/>
    <w:rsid w:val="00AA410C"/>
    <w:rsid w:val="00AA69A1"/>
    <w:rsid w:val="00AA7800"/>
    <w:rsid w:val="00AB3859"/>
    <w:rsid w:val="00AB3B65"/>
    <w:rsid w:val="00AB4AAF"/>
    <w:rsid w:val="00AB4D51"/>
    <w:rsid w:val="00AB5547"/>
    <w:rsid w:val="00AB566E"/>
    <w:rsid w:val="00AB6E0F"/>
    <w:rsid w:val="00AC07BF"/>
    <w:rsid w:val="00AC09C6"/>
    <w:rsid w:val="00AC0CCD"/>
    <w:rsid w:val="00AC34C6"/>
    <w:rsid w:val="00AC457C"/>
    <w:rsid w:val="00AC4972"/>
    <w:rsid w:val="00AD2111"/>
    <w:rsid w:val="00AD2F04"/>
    <w:rsid w:val="00AD4796"/>
    <w:rsid w:val="00AD554C"/>
    <w:rsid w:val="00AD74A3"/>
    <w:rsid w:val="00AE0657"/>
    <w:rsid w:val="00AE4D48"/>
    <w:rsid w:val="00AE5DF5"/>
    <w:rsid w:val="00AE7DD1"/>
    <w:rsid w:val="00AF200C"/>
    <w:rsid w:val="00AF69EC"/>
    <w:rsid w:val="00AF7851"/>
    <w:rsid w:val="00B02539"/>
    <w:rsid w:val="00B055B0"/>
    <w:rsid w:val="00B05B69"/>
    <w:rsid w:val="00B0738E"/>
    <w:rsid w:val="00B07976"/>
    <w:rsid w:val="00B1021F"/>
    <w:rsid w:val="00B1045E"/>
    <w:rsid w:val="00B2183C"/>
    <w:rsid w:val="00B257EB"/>
    <w:rsid w:val="00B25CCF"/>
    <w:rsid w:val="00B26763"/>
    <w:rsid w:val="00B3188D"/>
    <w:rsid w:val="00B340B2"/>
    <w:rsid w:val="00B34D27"/>
    <w:rsid w:val="00B34D33"/>
    <w:rsid w:val="00B354EA"/>
    <w:rsid w:val="00B356B1"/>
    <w:rsid w:val="00B356B2"/>
    <w:rsid w:val="00B35C78"/>
    <w:rsid w:val="00B36E7E"/>
    <w:rsid w:val="00B40CC4"/>
    <w:rsid w:val="00B419CF"/>
    <w:rsid w:val="00B4243E"/>
    <w:rsid w:val="00B457B2"/>
    <w:rsid w:val="00B46A86"/>
    <w:rsid w:val="00B473AE"/>
    <w:rsid w:val="00B4776B"/>
    <w:rsid w:val="00B512F5"/>
    <w:rsid w:val="00B52276"/>
    <w:rsid w:val="00B56A18"/>
    <w:rsid w:val="00B56AF8"/>
    <w:rsid w:val="00B57CC1"/>
    <w:rsid w:val="00B61F49"/>
    <w:rsid w:val="00B63D82"/>
    <w:rsid w:val="00B64B9B"/>
    <w:rsid w:val="00B6524F"/>
    <w:rsid w:val="00B65B70"/>
    <w:rsid w:val="00B664A9"/>
    <w:rsid w:val="00B665B9"/>
    <w:rsid w:val="00B70732"/>
    <w:rsid w:val="00B70BB3"/>
    <w:rsid w:val="00B70E82"/>
    <w:rsid w:val="00B7357C"/>
    <w:rsid w:val="00B75283"/>
    <w:rsid w:val="00B77036"/>
    <w:rsid w:val="00B81C4A"/>
    <w:rsid w:val="00B839CC"/>
    <w:rsid w:val="00B84684"/>
    <w:rsid w:val="00B86251"/>
    <w:rsid w:val="00B91842"/>
    <w:rsid w:val="00B942A4"/>
    <w:rsid w:val="00B95049"/>
    <w:rsid w:val="00BA7153"/>
    <w:rsid w:val="00BB129B"/>
    <w:rsid w:val="00BB4391"/>
    <w:rsid w:val="00BB60D7"/>
    <w:rsid w:val="00BC2844"/>
    <w:rsid w:val="00BC3CD8"/>
    <w:rsid w:val="00BC3FC4"/>
    <w:rsid w:val="00BC4100"/>
    <w:rsid w:val="00BC676C"/>
    <w:rsid w:val="00BD0906"/>
    <w:rsid w:val="00BD18F5"/>
    <w:rsid w:val="00BD1E17"/>
    <w:rsid w:val="00BE15D3"/>
    <w:rsid w:val="00BE3A01"/>
    <w:rsid w:val="00BE42D3"/>
    <w:rsid w:val="00BE55F3"/>
    <w:rsid w:val="00BE7557"/>
    <w:rsid w:val="00BF1F37"/>
    <w:rsid w:val="00BF1F7F"/>
    <w:rsid w:val="00BF2615"/>
    <w:rsid w:val="00BF3512"/>
    <w:rsid w:val="00BF39D1"/>
    <w:rsid w:val="00BF4E43"/>
    <w:rsid w:val="00BF69CC"/>
    <w:rsid w:val="00C037A5"/>
    <w:rsid w:val="00C04454"/>
    <w:rsid w:val="00C06944"/>
    <w:rsid w:val="00C07715"/>
    <w:rsid w:val="00C1007D"/>
    <w:rsid w:val="00C11341"/>
    <w:rsid w:val="00C1583A"/>
    <w:rsid w:val="00C15943"/>
    <w:rsid w:val="00C15954"/>
    <w:rsid w:val="00C17D4A"/>
    <w:rsid w:val="00C2359C"/>
    <w:rsid w:val="00C23AF1"/>
    <w:rsid w:val="00C24D33"/>
    <w:rsid w:val="00C258B1"/>
    <w:rsid w:val="00C26F7D"/>
    <w:rsid w:val="00C30BE7"/>
    <w:rsid w:val="00C30DA6"/>
    <w:rsid w:val="00C3286A"/>
    <w:rsid w:val="00C32C17"/>
    <w:rsid w:val="00C3431C"/>
    <w:rsid w:val="00C35836"/>
    <w:rsid w:val="00C40C21"/>
    <w:rsid w:val="00C43EF6"/>
    <w:rsid w:val="00C44AD3"/>
    <w:rsid w:val="00C458A3"/>
    <w:rsid w:val="00C467F9"/>
    <w:rsid w:val="00C46AB7"/>
    <w:rsid w:val="00C52AD2"/>
    <w:rsid w:val="00C52D28"/>
    <w:rsid w:val="00C5307E"/>
    <w:rsid w:val="00C54BA1"/>
    <w:rsid w:val="00C54D41"/>
    <w:rsid w:val="00C561CC"/>
    <w:rsid w:val="00C56E1F"/>
    <w:rsid w:val="00C65391"/>
    <w:rsid w:val="00C6581F"/>
    <w:rsid w:val="00C65A93"/>
    <w:rsid w:val="00C73975"/>
    <w:rsid w:val="00C772A1"/>
    <w:rsid w:val="00C77409"/>
    <w:rsid w:val="00C8090F"/>
    <w:rsid w:val="00C828DA"/>
    <w:rsid w:val="00C84066"/>
    <w:rsid w:val="00C90F6B"/>
    <w:rsid w:val="00C91B3A"/>
    <w:rsid w:val="00C929C8"/>
    <w:rsid w:val="00C931DC"/>
    <w:rsid w:val="00C93382"/>
    <w:rsid w:val="00C939BD"/>
    <w:rsid w:val="00C940C6"/>
    <w:rsid w:val="00C948FF"/>
    <w:rsid w:val="00C94DE4"/>
    <w:rsid w:val="00C95446"/>
    <w:rsid w:val="00C9591D"/>
    <w:rsid w:val="00C96D51"/>
    <w:rsid w:val="00CA01E1"/>
    <w:rsid w:val="00CA4628"/>
    <w:rsid w:val="00CA4CB7"/>
    <w:rsid w:val="00CA5613"/>
    <w:rsid w:val="00CB188B"/>
    <w:rsid w:val="00CB277F"/>
    <w:rsid w:val="00CB4EF4"/>
    <w:rsid w:val="00CB5A7F"/>
    <w:rsid w:val="00CB5E0A"/>
    <w:rsid w:val="00CB7F07"/>
    <w:rsid w:val="00CC219A"/>
    <w:rsid w:val="00CC2377"/>
    <w:rsid w:val="00CC36E5"/>
    <w:rsid w:val="00CC378F"/>
    <w:rsid w:val="00CC3995"/>
    <w:rsid w:val="00CC39FA"/>
    <w:rsid w:val="00CC3B43"/>
    <w:rsid w:val="00CC4337"/>
    <w:rsid w:val="00CC53DC"/>
    <w:rsid w:val="00CC5D9A"/>
    <w:rsid w:val="00CD62B7"/>
    <w:rsid w:val="00CE5B89"/>
    <w:rsid w:val="00CE64A6"/>
    <w:rsid w:val="00CF1E94"/>
    <w:rsid w:val="00CF25AE"/>
    <w:rsid w:val="00CF54F5"/>
    <w:rsid w:val="00D01346"/>
    <w:rsid w:val="00D02268"/>
    <w:rsid w:val="00D0367F"/>
    <w:rsid w:val="00D04489"/>
    <w:rsid w:val="00D06A00"/>
    <w:rsid w:val="00D101EB"/>
    <w:rsid w:val="00D127F2"/>
    <w:rsid w:val="00D1529F"/>
    <w:rsid w:val="00D155F4"/>
    <w:rsid w:val="00D15FBD"/>
    <w:rsid w:val="00D17CC6"/>
    <w:rsid w:val="00D21864"/>
    <w:rsid w:val="00D218AC"/>
    <w:rsid w:val="00D23B9C"/>
    <w:rsid w:val="00D23C75"/>
    <w:rsid w:val="00D2495B"/>
    <w:rsid w:val="00D27F76"/>
    <w:rsid w:val="00D31D0C"/>
    <w:rsid w:val="00D3511F"/>
    <w:rsid w:val="00D3529A"/>
    <w:rsid w:val="00D3556F"/>
    <w:rsid w:val="00D35D0B"/>
    <w:rsid w:val="00D35E1D"/>
    <w:rsid w:val="00D4653E"/>
    <w:rsid w:val="00D4761D"/>
    <w:rsid w:val="00D50E94"/>
    <w:rsid w:val="00D51522"/>
    <w:rsid w:val="00D52FFE"/>
    <w:rsid w:val="00D53FE3"/>
    <w:rsid w:val="00D54DBC"/>
    <w:rsid w:val="00D57F91"/>
    <w:rsid w:val="00D603C6"/>
    <w:rsid w:val="00D6093E"/>
    <w:rsid w:val="00D60D2C"/>
    <w:rsid w:val="00D60FDB"/>
    <w:rsid w:val="00D655A0"/>
    <w:rsid w:val="00D6681F"/>
    <w:rsid w:val="00D72861"/>
    <w:rsid w:val="00D72AC9"/>
    <w:rsid w:val="00D75DF2"/>
    <w:rsid w:val="00D76E76"/>
    <w:rsid w:val="00D777CA"/>
    <w:rsid w:val="00D77DD5"/>
    <w:rsid w:val="00D80DBC"/>
    <w:rsid w:val="00D849A9"/>
    <w:rsid w:val="00D85DD6"/>
    <w:rsid w:val="00D86C1A"/>
    <w:rsid w:val="00D86FF5"/>
    <w:rsid w:val="00D87239"/>
    <w:rsid w:val="00D87268"/>
    <w:rsid w:val="00D87555"/>
    <w:rsid w:val="00D90993"/>
    <w:rsid w:val="00D90D8C"/>
    <w:rsid w:val="00D91665"/>
    <w:rsid w:val="00D92B66"/>
    <w:rsid w:val="00D932C8"/>
    <w:rsid w:val="00D95CE6"/>
    <w:rsid w:val="00D961FD"/>
    <w:rsid w:val="00D97216"/>
    <w:rsid w:val="00D97735"/>
    <w:rsid w:val="00DA23ED"/>
    <w:rsid w:val="00DA3B15"/>
    <w:rsid w:val="00DA449C"/>
    <w:rsid w:val="00DA4761"/>
    <w:rsid w:val="00DA56BF"/>
    <w:rsid w:val="00DB1AB6"/>
    <w:rsid w:val="00DB3C82"/>
    <w:rsid w:val="00DC363F"/>
    <w:rsid w:val="00DC4710"/>
    <w:rsid w:val="00DC6F9A"/>
    <w:rsid w:val="00DC7570"/>
    <w:rsid w:val="00DC7FC2"/>
    <w:rsid w:val="00DD08E1"/>
    <w:rsid w:val="00DD0E93"/>
    <w:rsid w:val="00DD3EE7"/>
    <w:rsid w:val="00DD58DB"/>
    <w:rsid w:val="00DE18E5"/>
    <w:rsid w:val="00DE42A3"/>
    <w:rsid w:val="00DE4C10"/>
    <w:rsid w:val="00DE5D6D"/>
    <w:rsid w:val="00DF3268"/>
    <w:rsid w:val="00DF5BA0"/>
    <w:rsid w:val="00DF6C55"/>
    <w:rsid w:val="00DF735D"/>
    <w:rsid w:val="00DF7C6F"/>
    <w:rsid w:val="00E031CC"/>
    <w:rsid w:val="00E037E0"/>
    <w:rsid w:val="00E04BC4"/>
    <w:rsid w:val="00E12ECB"/>
    <w:rsid w:val="00E13709"/>
    <w:rsid w:val="00E13EDC"/>
    <w:rsid w:val="00E144F7"/>
    <w:rsid w:val="00E17473"/>
    <w:rsid w:val="00E22693"/>
    <w:rsid w:val="00E253D8"/>
    <w:rsid w:val="00E26417"/>
    <w:rsid w:val="00E30386"/>
    <w:rsid w:val="00E314D0"/>
    <w:rsid w:val="00E31E07"/>
    <w:rsid w:val="00E3231F"/>
    <w:rsid w:val="00E323CE"/>
    <w:rsid w:val="00E3274B"/>
    <w:rsid w:val="00E35E29"/>
    <w:rsid w:val="00E41873"/>
    <w:rsid w:val="00E439C3"/>
    <w:rsid w:val="00E43AF4"/>
    <w:rsid w:val="00E44E52"/>
    <w:rsid w:val="00E5109E"/>
    <w:rsid w:val="00E55219"/>
    <w:rsid w:val="00E55CE0"/>
    <w:rsid w:val="00E56021"/>
    <w:rsid w:val="00E57D25"/>
    <w:rsid w:val="00E61656"/>
    <w:rsid w:val="00E61FC7"/>
    <w:rsid w:val="00E6277A"/>
    <w:rsid w:val="00E6352A"/>
    <w:rsid w:val="00E643F3"/>
    <w:rsid w:val="00E64AB5"/>
    <w:rsid w:val="00E658ED"/>
    <w:rsid w:val="00E65D92"/>
    <w:rsid w:val="00E667AE"/>
    <w:rsid w:val="00E75964"/>
    <w:rsid w:val="00E80B3D"/>
    <w:rsid w:val="00E80B43"/>
    <w:rsid w:val="00E83250"/>
    <w:rsid w:val="00E84DCC"/>
    <w:rsid w:val="00E85771"/>
    <w:rsid w:val="00E86121"/>
    <w:rsid w:val="00E90BA8"/>
    <w:rsid w:val="00E9103A"/>
    <w:rsid w:val="00E92917"/>
    <w:rsid w:val="00EA000E"/>
    <w:rsid w:val="00EA28DD"/>
    <w:rsid w:val="00EA33B5"/>
    <w:rsid w:val="00EA5696"/>
    <w:rsid w:val="00EA6052"/>
    <w:rsid w:val="00EA7A7C"/>
    <w:rsid w:val="00EB0F64"/>
    <w:rsid w:val="00EB13C5"/>
    <w:rsid w:val="00EB2648"/>
    <w:rsid w:val="00EB2AB4"/>
    <w:rsid w:val="00EB2DD8"/>
    <w:rsid w:val="00EB4EA7"/>
    <w:rsid w:val="00EB51F5"/>
    <w:rsid w:val="00EC04D0"/>
    <w:rsid w:val="00EC1B4F"/>
    <w:rsid w:val="00EC205F"/>
    <w:rsid w:val="00EC2871"/>
    <w:rsid w:val="00EC3480"/>
    <w:rsid w:val="00EC466A"/>
    <w:rsid w:val="00EC4B3E"/>
    <w:rsid w:val="00EC719B"/>
    <w:rsid w:val="00EC728D"/>
    <w:rsid w:val="00EC7A6D"/>
    <w:rsid w:val="00EC7F3C"/>
    <w:rsid w:val="00ED1719"/>
    <w:rsid w:val="00ED374D"/>
    <w:rsid w:val="00ED5103"/>
    <w:rsid w:val="00ED676C"/>
    <w:rsid w:val="00EE0CF6"/>
    <w:rsid w:val="00EE0DED"/>
    <w:rsid w:val="00EE2615"/>
    <w:rsid w:val="00EE2E44"/>
    <w:rsid w:val="00EF4466"/>
    <w:rsid w:val="00EF759E"/>
    <w:rsid w:val="00F01548"/>
    <w:rsid w:val="00F027FF"/>
    <w:rsid w:val="00F03B56"/>
    <w:rsid w:val="00F048D6"/>
    <w:rsid w:val="00F04EC2"/>
    <w:rsid w:val="00F0611F"/>
    <w:rsid w:val="00F0654F"/>
    <w:rsid w:val="00F06653"/>
    <w:rsid w:val="00F13EE9"/>
    <w:rsid w:val="00F15E90"/>
    <w:rsid w:val="00F16B5B"/>
    <w:rsid w:val="00F20211"/>
    <w:rsid w:val="00F21167"/>
    <w:rsid w:val="00F258E2"/>
    <w:rsid w:val="00F26221"/>
    <w:rsid w:val="00F31795"/>
    <w:rsid w:val="00F329C1"/>
    <w:rsid w:val="00F330CE"/>
    <w:rsid w:val="00F331E4"/>
    <w:rsid w:val="00F33B18"/>
    <w:rsid w:val="00F33F01"/>
    <w:rsid w:val="00F34621"/>
    <w:rsid w:val="00F378C0"/>
    <w:rsid w:val="00F41F61"/>
    <w:rsid w:val="00F424C3"/>
    <w:rsid w:val="00F44736"/>
    <w:rsid w:val="00F45600"/>
    <w:rsid w:val="00F46DE6"/>
    <w:rsid w:val="00F47EB2"/>
    <w:rsid w:val="00F52C44"/>
    <w:rsid w:val="00F54DB2"/>
    <w:rsid w:val="00F5589E"/>
    <w:rsid w:val="00F565AC"/>
    <w:rsid w:val="00F577C3"/>
    <w:rsid w:val="00F627AF"/>
    <w:rsid w:val="00F62CEA"/>
    <w:rsid w:val="00F63B41"/>
    <w:rsid w:val="00F64842"/>
    <w:rsid w:val="00F72401"/>
    <w:rsid w:val="00F738A0"/>
    <w:rsid w:val="00F73F4B"/>
    <w:rsid w:val="00F74AA3"/>
    <w:rsid w:val="00F74E1A"/>
    <w:rsid w:val="00F75B59"/>
    <w:rsid w:val="00F77DB9"/>
    <w:rsid w:val="00F8023B"/>
    <w:rsid w:val="00F819B8"/>
    <w:rsid w:val="00F81CFC"/>
    <w:rsid w:val="00F83A62"/>
    <w:rsid w:val="00F84DAE"/>
    <w:rsid w:val="00F86C09"/>
    <w:rsid w:val="00F87D00"/>
    <w:rsid w:val="00F9072A"/>
    <w:rsid w:val="00F9322C"/>
    <w:rsid w:val="00F93F06"/>
    <w:rsid w:val="00F93F25"/>
    <w:rsid w:val="00F95950"/>
    <w:rsid w:val="00F96ED0"/>
    <w:rsid w:val="00FA0929"/>
    <w:rsid w:val="00FA0AD1"/>
    <w:rsid w:val="00FA1D53"/>
    <w:rsid w:val="00FA5AB9"/>
    <w:rsid w:val="00FB096F"/>
    <w:rsid w:val="00FB0F8E"/>
    <w:rsid w:val="00FB201E"/>
    <w:rsid w:val="00FB31AF"/>
    <w:rsid w:val="00FB4740"/>
    <w:rsid w:val="00FB4D64"/>
    <w:rsid w:val="00FB5589"/>
    <w:rsid w:val="00FC021F"/>
    <w:rsid w:val="00FC23A4"/>
    <w:rsid w:val="00FC458F"/>
    <w:rsid w:val="00FC5D4F"/>
    <w:rsid w:val="00FC62E7"/>
    <w:rsid w:val="00FC6C7D"/>
    <w:rsid w:val="00FC7249"/>
    <w:rsid w:val="00FC7589"/>
    <w:rsid w:val="00FC7E05"/>
    <w:rsid w:val="00FD020B"/>
    <w:rsid w:val="00FD079F"/>
    <w:rsid w:val="00FD2B7D"/>
    <w:rsid w:val="00FD3D3D"/>
    <w:rsid w:val="00FD7107"/>
    <w:rsid w:val="00FD7412"/>
    <w:rsid w:val="00FE0077"/>
    <w:rsid w:val="00FE2A29"/>
    <w:rsid w:val="00FE2A3D"/>
    <w:rsid w:val="00FE4079"/>
    <w:rsid w:val="00FE43AB"/>
    <w:rsid w:val="00FE5931"/>
    <w:rsid w:val="00FE644C"/>
    <w:rsid w:val="00FE70BD"/>
    <w:rsid w:val="00FE7A04"/>
    <w:rsid w:val="00FE7C49"/>
    <w:rsid w:val="00FF265A"/>
    <w:rsid w:val="00FF310E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,2.5mm,,2.5mm"/>
    </o:shapedefaults>
    <o:shapelayout v:ext="edit">
      <o:idmap v:ext="edit" data="2"/>
    </o:shapelayout>
  </w:shapeDefaults>
  <w:decimalSymbol w:val=","/>
  <w:listSeparator w:val=";"/>
  <w14:docId w14:val="3A2B4CBF"/>
  <w15:docId w15:val="{2C3016A7-C99F-4093-B8C8-8118ECBE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Ttulo"/>
    <w:next w:val="Corpodotexto"/>
    <w:link w:val="Ttulo1Carter"/>
    <w:qFormat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5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4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1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2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5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5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5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5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6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8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3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7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  <w:rPr>
      <w:sz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PargrafodaLista">
    <w:name w:val="List Paragraph"/>
    <w:basedOn w:val="Normal"/>
    <w:uiPriority w:val="34"/>
    <w:qFormat/>
    <w:rsid w:val="00775D7A"/>
    <w:pPr>
      <w:ind w:left="720"/>
      <w:contextualSpacing/>
    </w:pPr>
  </w:style>
  <w:style w:type="character" w:customStyle="1" w:styleId="mwe-math-mathml-inline">
    <w:name w:val="mwe-math-mathml-inline"/>
    <w:basedOn w:val="Tipodeletrapredefinidodopargrafo"/>
    <w:rsid w:val="000326B6"/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92CFA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arter"/>
    <w:rsid w:val="008B747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8B7474"/>
    <w:rPr>
      <w:rFonts w:ascii="Segoe UI" w:hAnsi="Segoe UI" w:cs="Segoe UI"/>
      <w:sz w:val="18"/>
      <w:szCs w:val="18"/>
      <w:lang w:eastAsia="pt-BR"/>
    </w:rPr>
  </w:style>
  <w:style w:type="character" w:styleId="Nmerodelinha">
    <w:name w:val="line number"/>
    <w:basedOn w:val="Tipodeletrapredefinidodopargrafo"/>
    <w:rsid w:val="00C037A5"/>
  </w:style>
  <w:style w:type="paragraph" w:styleId="Cabealhodondice">
    <w:name w:val="TOC Heading"/>
    <w:basedOn w:val="Ttulo1"/>
    <w:next w:val="Normal"/>
    <w:uiPriority w:val="39"/>
    <w:unhideWhenUsed/>
    <w:qFormat/>
    <w:rsid w:val="00313C39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  <w:style w:type="paragraph" w:styleId="Subttulo">
    <w:name w:val="Subtitle"/>
    <w:basedOn w:val="Normal"/>
    <w:next w:val="Normal"/>
    <w:link w:val="SubttuloCarter"/>
    <w:qFormat/>
    <w:rsid w:val="00E658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E658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BR"/>
    </w:rPr>
  </w:style>
  <w:style w:type="paragraph" w:customStyle="1" w:styleId="Default">
    <w:name w:val="Default"/>
    <w:rsid w:val="00F577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0907BE"/>
    <w:rPr>
      <w:rFonts w:ascii="Arial" w:hAnsi="Arial"/>
      <w:b/>
      <w:snapToGrid w:val="0"/>
      <w:sz w:val="32"/>
      <w:lang w:val="pt-BR" w:eastAsia="pt-BR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file:///D:\Univ\MEET\S3\CS\mod2\ex2\relatorio.docx" TargetMode="External"/><Relationship Id="rId26" Type="http://schemas.openxmlformats.org/officeDocument/2006/relationships/hyperlink" Target="file:///D:\Univ\MEET\S3\CS\mod2\ex2\relatorio.docx" TargetMode="External"/><Relationship Id="rId39" Type="http://schemas.openxmlformats.org/officeDocument/2006/relationships/image" Target="media/image12.png"/><Relationship Id="rId21" Type="http://schemas.openxmlformats.org/officeDocument/2006/relationships/hyperlink" Target="file:///D:\Univ\MEET\S3\CS\mod2\ex2\relatorio.docx" TargetMode="External"/><Relationship Id="rId34" Type="http://schemas.openxmlformats.org/officeDocument/2006/relationships/image" Target="media/image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Univ\MEET\S3\CS\mod2\ex2\relatorio.docx" TargetMode="External"/><Relationship Id="rId20" Type="http://schemas.openxmlformats.org/officeDocument/2006/relationships/hyperlink" Target="file:///D:\Univ\MEET\S3\CS\mod2\ex2\relatorio.docx" TargetMode="External"/><Relationship Id="rId29" Type="http://schemas.openxmlformats.org/officeDocument/2006/relationships/image" Target="media/image2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/D:\Univ\MEET\S3\CS\mod2\ex2\relatori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file:///D:\Univ\MEET\S3\CS\mod2\ex2\relatorio.docx" TargetMode="External"/><Relationship Id="rId23" Type="http://schemas.openxmlformats.org/officeDocument/2006/relationships/hyperlink" Target="file:///D:\Univ\MEET\S3\CS\mod2\ex2\relatorio.docx" TargetMode="External"/><Relationship Id="rId28" Type="http://schemas.openxmlformats.org/officeDocument/2006/relationships/header" Target="header4.xml"/><Relationship Id="rId36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yperlink" Target="file:///D:\Univ\MEET\S3\CS\mod2\ex2\relatorio.docx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file:///D:\Univ\MEET\S3\CS\mod2\ex2\relatori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file:///D:\Univ\MEET\S3\CS\mod2\ex2\relatorio.docx" TargetMode="External"/><Relationship Id="rId25" Type="http://schemas.openxmlformats.org/officeDocument/2006/relationships/hyperlink" Target="file:///D:\Univ\MEET\S3\CS\mod2\ex2\relatorio.doc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369F-7DAF-4AFF-9761-E8DB50DC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BSI11-PI-Aula004b-ModeloProjetoDePesquisa-2011-2.dot</Template>
  <TotalTime>335</TotalTime>
  <Pages>15</Pages>
  <Words>1993</Words>
  <Characters>10765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dc:description/>
  <cp:lastModifiedBy>Carlos Costa</cp:lastModifiedBy>
  <cp:revision>43</cp:revision>
  <cp:lastPrinted>2021-06-18T12:59:00Z</cp:lastPrinted>
  <dcterms:created xsi:type="dcterms:W3CDTF">2021-11-26T15:27:00Z</dcterms:created>
  <dcterms:modified xsi:type="dcterms:W3CDTF">2021-12-01T22:20:00Z</dcterms:modified>
</cp:coreProperties>
</file>